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4"/>
      </w:tblGrid>
      <w:tr w:rsidR="009E5155" w:rsidRPr="009E5155" w:rsidTr="006A5668">
        <w:trPr>
          <w:trHeight w:val="3450"/>
        </w:trPr>
        <w:tc>
          <w:tcPr>
            <w:tcW w:w="10114" w:type="dxa"/>
            <w:vAlign w:val="bottom"/>
          </w:tcPr>
          <w:p w:rsidR="008F31D6" w:rsidRPr="009E5155" w:rsidRDefault="008F31D6" w:rsidP="009E5155">
            <w:pPr>
              <w:spacing w:line="360" w:lineRule="auto"/>
              <w:jc w:val="both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</w:p>
        </w:tc>
      </w:tr>
      <w:tr w:rsidR="009E5155" w:rsidRPr="009E5155" w:rsidTr="006A5668">
        <w:tc>
          <w:tcPr>
            <w:tcW w:w="10114" w:type="dxa"/>
            <w:vAlign w:val="center"/>
          </w:tcPr>
          <w:p w:rsidR="006511AD" w:rsidRPr="009E5155" w:rsidRDefault="00863FB2" w:rsidP="009E5155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sz w:val="36"/>
                <w:szCs w:val="36"/>
                <w:lang w:val="es-MX"/>
              </w:rPr>
            </w:pPr>
            <w:r w:rsidRPr="009E5155">
              <w:rPr>
                <w:rFonts w:eastAsia="Times New Roman" w:cs="Times New Roman"/>
                <w:b/>
                <w:smallCaps/>
                <w:sz w:val="36"/>
                <w:szCs w:val="36"/>
                <w:lang w:val="es-MX"/>
              </w:rPr>
              <w:t xml:space="preserve">Procedimiento de </w:t>
            </w:r>
            <w:r w:rsidR="008F78BB" w:rsidRPr="009E5155">
              <w:rPr>
                <w:rFonts w:eastAsia="Times New Roman" w:cs="Times New Roman"/>
                <w:b/>
                <w:smallCaps/>
                <w:sz w:val="36"/>
                <w:szCs w:val="36"/>
                <w:lang w:val="es-MX"/>
              </w:rPr>
              <w:t>Capacitación</w:t>
            </w:r>
            <w:r w:rsidR="004E3D81" w:rsidRPr="009E5155">
              <w:rPr>
                <w:rFonts w:eastAsia="Times New Roman" w:cs="Times New Roman"/>
                <w:b/>
                <w:smallCaps/>
                <w:sz w:val="36"/>
                <w:szCs w:val="36"/>
                <w:lang w:val="es-MX"/>
              </w:rPr>
              <w:t xml:space="preserve"> Interna</w:t>
            </w:r>
          </w:p>
          <w:p w:rsidR="008F31D6" w:rsidRPr="009E5155" w:rsidRDefault="008F31D6" w:rsidP="009E5155">
            <w:pPr>
              <w:widowControl/>
              <w:spacing w:before="100" w:beforeAutospacing="1" w:after="100" w:afterAutospacing="1" w:line="360" w:lineRule="auto"/>
              <w:ind w:left="284" w:right="210"/>
              <w:jc w:val="both"/>
              <w:rPr>
                <w:rFonts w:eastAsia="Times New Roman" w:cs="Times New Roman"/>
                <w:b/>
                <w:smallCaps/>
                <w:sz w:val="36"/>
                <w:szCs w:val="36"/>
                <w:lang w:val="es-MX"/>
              </w:rPr>
            </w:pPr>
          </w:p>
        </w:tc>
      </w:tr>
    </w:tbl>
    <w:p w:rsidR="008F31D6" w:rsidRPr="009E5155" w:rsidRDefault="008F31D6" w:rsidP="009E5155">
      <w:pPr>
        <w:spacing w:line="360" w:lineRule="auto"/>
        <w:ind w:firstLine="3"/>
        <w:jc w:val="both"/>
        <w:rPr>
          <w:rFonts w:eastAsia="Arial" w:cs="Arial"/>
          <w:sz w:val="24"/>
          <w:szCs w:val="24"/>
        </w:rPr>
      </w:pPr>
    </w:p>
    <w:p w:rsidR="008F31D6" w:rsidRPr="009E5155" w:rsidRDefault="008F31D6" w:rsidP="009E5155">
      <w:pPr>
        <w:spacing w:line="360" w:lineRule="auto"/>
        <w:ind w:firstLine="3"/>
        <w:jc w:val="both"/>
        <w:rPr>
          <w:rFonts w:eastAsia="Arial" w:cs="Arial"/>
          <w:sz w:val="24"/>
          <w:szCs w:val="24"/>
        </w:rPr>
      </w:pPr>
    </w:p>
    <w:p w:rsidR="007D0CA7" w:rsidRPr="009E5155" w:rsidRDefault="007D0CA7" w:rsidP="009E5155">
      <w:pPr>
        <w:spacing w:before="36" w:line="243" w:lineRule="auto"/>
        <w:ind w:left="7246" w:right="115" w:firstLine="250"/>
        <w:jc w:val="both"/>
        <w:rPr>
          <w:rFonts w:eastAsia="Arial" w:cs="Arial"/>
          <w:b/>
          <w:bCs/>
          <w:w w:val="101"/>
          <w:sz w:val="24"/>
          <w:szCs w:val="21"/>
        </w:rPr>
        <w:sectPr w:rsidR="007D0CA7" w:rsidRPr="009E5155" w:rsidSect="00355C6B">
          <w:headerReference w:type="default" r:id="rId9"/>
          <w:footerReference w:type="even" r:id="rId10"/>
          <w:footerReference w:type="default" r:id="rId11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:rsidR="009C3097" w:rsidRPr="009E5155" w:rsidRDefault="009C3097" w:rsidP="009E5155">
      <w:pPr>
        <w:jc w:val="both"/>
      </w:pPr>
    </w:p>
    <w:p w:rsidR="00F32813" w:rsidRPr="009E5155" w:rsidRDefault="00F32813" w:rsidP="009E5155">
      <w:pPr>
        <w:jc w:val="both"/>
      </w:pPr>
    </w:p>
    <w:p w:rsidR="00BF3662" w:rsidRPr="009E5155" w:rsidRDefault="00BF3662" w:rsidP="009E5155">
      <w:pPr>
        <w:jc w:val="both"/>
      </w:pPr>
    </w:p>
    <w:p w:rsidR="009C3097" w:rsidRPr="009E5155" w:rsidRDefault="00285BDC" w:rsidP="009E5155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sz w:val="24"/>
          <w:u w:val="single"/>
        </w:rPr>
      </w:pPr>
      <w:r w:rsidRPr="009E5155">
        <w:rPr>
          <w:b/>
          <w:smallCaps/>
          <w:sz w:val="24"/>
          <w:u w:val="single"/>
        </w:rPr>
        <w:t>Objetivo</w:t>
      </w:r>
    </w:p>
    <w:p w:rsidR="00CC073F" w:rsidRPr="009E5155" w:rsidRDefault="00285BDC" w:rsidP="009E5155">
      <w:pPr>
        <w:spacing w:line="360" w:lineRule="auto"/>
        <w:ind w:left="709" w:right="335" w:hanging="425"/>
        <w:jc w:val="both"/>
        <w:rPr>
          <w:rFonts w:cs="Arial"/>
          <w:sz w:val="24"/>
          <w:szCs w:val="24"/>
        </w:rPr>
      </w:pPr>
      <w:r w:rsidRPr="009E5155">
        <w:rPr>
          <w:rFonts w:cs="Arial"/>
          <w:sz w:val="24"/>
          <w:szCs w:val="24"/>
        </w:rPr>
        <w:t>1.1</w:t>
      </w:r>
      <w:r w:rsidR="009E5155">
        <w:rPr>
          <w:rFonts w:cs="Arial"/>
          <w:sz w:val="24"/>
          <w:szCs w:val="24"/>
        </w:rPr>
        <w:tab/>
      </w:r>
      <w:r w:rsidR="00352EB1" w:rsidRPr="009E5155">
        <w:rPr>
          <w:w w:val="105"/>
          <w:sz w:val="24"/>
          <w:szCs w:val="24"/>
        </w:rPr>
        <w:t>Detectar</w:t>
      </w:r>
      <w:r w:rsidR="00352EB1" w:rsidRPr="009E5155">
        <w:rPr>
          <w:spacing w:val="32"/>
          <w:w w:val="105"/>
          <w:sz w:val="24"/>
          <w:szCs w:val="24"/>
        </w:rPr>
        <w:t xml:space="preserve"> </w:t>
      </w:r>
      <w:r w:rsidR="00352EB1" w:rsidRPr="009E5155">
        <w:rPr>
          <w:spacing w:val="-20"/>
          <w:w w:val="105"/>
          <w:sz w:val="24"/>
          <w:szCs w:val="24"/>
        </w:rPr>
        <w:t>l</w:t>
      </w:r>
      <w:r w:rsidR="00352EB1" w:rsidRPr="009E5155">
        <w:rPr>
          <w:w w:val="105"/>
          <w:sz w:val="24"/>
          <w:szCs w:val="24"/>
        </w:rPr>
        <w:t>as</w:t>
      </w:r>
      <w:r w:rsidR="00352EB1" w:rsidRPr="009E5155">
        <w:rPr>
          <w:spacing w:val="20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neces</w:t>
      </w:r>
      <w:r w:rsidR="00352EB1" w:rsidRPr="009E5155">
        <w:rPr>
          <w:spacing w:val="-9"/>
          <w:w w:val="105"/>
          <w:sz w:val="24"/>
          <w:szCs w:val="24"/>
        </w:rPr>
        <w:t>i</w:t>
      </w:r>
      <w:r w:rsidR="00352EB1" w:rsidRPr="009E5155">
        <w:rPr>
          <w:w w:val="105"/>
          <w:sz w:val="24"/>
          <w:szCs w:val="24"/>
        </w:rPr>
        <w:t>dades</w:t>
      </w:r>
      <w:r w:rsidR="00352EB1" w:rsidRPr="009E5155">
        <w:rPr>
          <w:spacing w:val="20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de</w:t>
      </w:r>
      <w:r w:rsidR="00352EB1" w:rsidRPr="009E5155">
        <w:rPr>
          <w:spacing w:val="27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capac</w:t>
      </w:r>
      <w:r w:rsidR="00352EB1" w:rsidRPr="009E5155">
        <w:rPr>
          <w:spacing w:val="-11"/>
          <w:w w:val="105"/>
          <w:sz w:val="24"/>
          <w:szCs w:val="24"/>
        </w:rPr>
        <w:t>i</w:t>
      </w:r>
      <w:r w:rsidR="00352EB1" w:rsidRPr="009E5155">
        <w:rPr>
          <w:w w:val="105"/>
          <w:sz w:val="24"/>
          <w:szCs w:val="24"/>
        </w:rPr>
        <w:t>tación</w:t>
      </w:r>
      <w:r w:rsidR="00352EB1" w:rsidRPr="009E5155">
        <w:rPr>
          <w:spacing w:val="35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del</w:t>
      </w:r>
      <w:r w:rsidR="00352EB1" w:rsidRPr="009E5155">
        <w:rPr>
          <w:spacing w:val="22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personal</w:t>
      </w:r>
      <w:r w:rsidR="00352EB1" w:rsidRPr="009E5155">
        <w:rPr>
          <w:spacing w:val="25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en</w:t>
      </w:r>
      <w:r w:rsidR="00352EB1" w:rsidRPr="009E5155">
        <w:rPr>
          <w:spacing w:val="22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el</w:t>
      </w:r>
      <w:r w:rsidR="00352EB1" w:rsidRPr="009E5155">
        <w:rPr>
          <w:spacing w:val="19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CMP+L,</w:t>
      </w:r>
      <w:r w:rsidR="00352EB1" w:rsidRPr="009E5155">
        <w:rPr>
          <w:spacing w:val="32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a</w:t>
      </w:r>
      <w:r w:rsidR="00352EB1" w:rsidRPr="009E5155">
        <w:rPr>
          <w:spacing w:val="9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fin</w:t>
      </w:r>
      <w:r w:rsidR="00352EB1" w:rsidRPr="009E5155">
        <w:rPr>
          <w:spacing w:val="26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de</w:t>
      </w:r>
      <w:r w:rsidR="00352EB1" w:rsidRPr="009E5155">
        <w:rPr>
          <w:spacing w:val="13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que</w:t>
      </w:r>
      <w:r w:rsidR="00352EB1" w:rsidRPr="009E5155">
        <w:rPr>
          <w:w w:val="107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mediante</w:t>
      </w:r>
      <w:r w:rsidR="00352EB1" w:rsidRPr="009E5155">
        <w:rPr>
          <w:spacing w:val="3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un</w:t>
      </w:r>
      <w:r w:rsidR="00352EB1" w:rsidRPr="009E5155">
        <w:rPr>
          <w:spacing w:val="-18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programa de</w:t>
      </w:r>
      <w:r w:rsidR="00352EB1" w:rsidRPr="009E5155">
        <w:rPr>
          <w:spacing w:val="-13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capacitación</w:t>
      </w:r>
      <w:r w:rsidR="00352EB1" w:rsidRPr="009E5155">
        <w:rPr>
          <w:spacing w:val="5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se</w:t>
      </w:r>
      <w:r w:rsidR="00352EB1" w:rsidRPr="009E5155">
        <w:rPr>
          <w:spacing w:val="-7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puedan</w:t>
      </w:r>
      <w:r w:rsidR="00352EB1" w:rsidRPr="009E5155">
        <w:rPr>
          <w:spacing w:val="-3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atender estas</w:t>
      </w:r>
      <w:r w:rsidR="00352EB1" w:rsidRPr="009E5155">
        <w:rPr>
          <w:spacing w:val="-9"/>
          <w:w w:val="105"/>
          <w:sz w:val="24"/>
          <w:szCs w:val="24"/>
        </w:rPr>
        <w:t xml:space="preserve"> </w:t>
      </w:r>
      <w:r w:rsidR="00352EB1" w:rsidRPr="009E5155">
        <w:rPr>
          <w:spacing w:val="-1"/>
          <w:w w:val="105"/>
          <w:sz w:val="24"/>
          <w:szCs w:val="24"/>
        </w:rPr>
        <w:t>necesidades.</w:t>
      </w:r>
    </w:p>
    <w:p w:rsidR="00291D54" w:rsidRPr="009E5155" w:rsidRDefault="00291D54" w:rsidP="009E5155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sz w:val="24"/>
          <w:u w:val="single"/>
        </w:rPr>
      </w:pPr>
      <w:bookmarkStart w:id="2" w:name="_Toc331496441"/>
      <w:bookmarkStart w:id="3" w:name="_Toc333823422"/>
      <w:bookmarkEnd w:id="0"/>
      <w:bookmarkEnd w:id="1"/>
      <w:r w:rsidRPr="009E5155">
        <w:rPr>
          <w:b/>
          <w:smallCaps/>
          <w:sz w:val="24"/>
          <w:u w:val="single"/>
        </w:rPr>
        <w:t>A</w:t>
      </w:r>
      <w:r w:rsidR="00285BDC" w:rsidRPr="009E5155">
        <w:rPr>
          <w:b/>
          <w:smallCaps/>
          <w:sz w:val="24"/>
          <w:u w:val="single"/>
        </w:rPr>
        <w:t>lcance</w:t>
      </w:r>
      <w:bookmarkEnd w:id="2"/>
      <w:bookmarkEnd w:id="3"/>
    </w:p>
    <w:p w:rsidR="002415AF" w:rsidRPr="009E5155" w:rsidRDefault="00285BDC" w:rsidP="009E5155">
      <w:pPr>
        <w:spacing w:line="360" w:lineRule="auto"/>
        <w:ind w:left="709" w:right="335" w:hanging="425"/>
        <w:jc w:val="both"/>
        <w:rPr>
          <w:rFonts w:cs="Arial"/>
          <w:sz w:val="24"/>
        </w:rPr>
      </w:pPr>
      <w:r w:rsidRPr="009E5155">
        <w:rPr>
          <w:sz w:val="24"/>
          <w:szCs w:val="22"/>
        </w:rPr>
        <w:t>2.1</w:t>
      </w:r>
      <w:r w:rsidR="009E5155">
        <w:rPr>
          <w:sz w:val="24"/>
          <w:szCs w:val="22"/>
        </w:rPr>
        <w:tab/>
      </w:r>
      <w:r w:rsidR="00352EB1" w:rsidRPr="009E5155">
        <w:rPr>
          <w:w w:val="105"/>
          <w:sz w:val="24"/>
          <w:szCs w:val="24"/>
        </w:rPr>
        <w:t>La</w:t>
      </w:r>
      <w:r w:rsidR="00352EB1" w:rsidRPr="009E5155">
        <w:rPr>
          <w:spacing w:val="43"/>
          <w:w w:val="105"/>
          <w:sz w:val="24"/>
          <w:szCs w:val="24"/>
        </w:rPr>
        <w:t xml:space="preserve"> </w:t>
      </w:r>
      <w:r w:rsidR="009E5155" w:rsidRPr="009E5155">
        <w:rPr>
          <w:w w:val="105"/>
          <w:sz w:val="24"/>
          <w:szCs w:val="24"/>
        </w:rPr>
        <w:t>detección</w:t>
      </w:r>
      <w:r w:rsidR="00352EB1" w:rsidRPr="009E5155">
        <w:rPr>
          <w:w w:val="105"/>
          <w:sz w:val="24"/>
          <w:szCs w:val="24"/>
        </w:rPr>
        <w:t xml:space="preserve"> de</w:t>
      </w:r>
      <w:r w:rsidR="00352EB1" w:rsidRPr="009E5155">
        <w:rPr>
          <w:spacing w:val="59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neces</w:t>
      </w:r>
      <w:r w:rsidR="00352EB1" w:rsidRPr="009E5155">
        <w:rPr>
          <w:spacing w:val="-9"/>
          <w:w w:val="105"/>
          <w:sz w:val="24"/>
          <w:szCs w:val="24"/>
        </w:rPr>
        <w:t>i</w:t>
      </w:r>
      <w:r w:rsidR="00352EB1" w:rsidRPr="009E5155">
        <w:rPr>
          <w:w w:val="105"/>
          <w:sz w:val="24"/>
          <w:szCs w:val="24"/>
        </w:rPr>
        <w:t>dades</w:t>
      </w:r>
      <w:r w:rsidR="00352EB1" w:rsidRPr="009E5155">
        <w:rPr>
          <w:spacing w:val="56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de</w:t>
      </w:r>
      <w:r w:rsidR="00352EB1" w:rsidRPr="009E5155">
        <w:rPr>
          <w:spacing w:val="44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capac</w:t>
      </w:r>
      <w:r w:rsidR="00352EB1" w:rsidRPr="009E5155">
        <w:rPr>
          <w:spacing w:val="-7"/>
          <w:w w:val="105"/>
          <w:sz w:val="24"/>
          <w:szCs w:val="24"/>
        </w:rPr>
        <w:t>i</w:t>
      </w:r>
      <w:r w:rsidR="00352EB1" w:rsidRPr="009E5155">
        <w:rPr>
          <w:w w:val="105"/>
          <w:sz w:val="24"/>
          <w:szCs w:val="24"/>
        </w:rPr>
        <w:t xml:space="preserve">tación </w:t>
      </w:r>
      <w:r w:rsidR="00352EB1" w:rsidRPr="009E5155">
        <w:rPr>
          <w:spacing w:val="-20"/>
          <w:w w:val="105"/>
          <w:sz w:val="24"/>
          <w:szCs w:val="24"/>
        </w:rPr>
        <w:t>i</w:t>
      </w:r>
      <w:r w:rsidR="00352EB1" w:rsidRPr="009E5155">
        <w:rPr>
          <w:spacing w:val="-29"/>
          <w:w w:val="105"/>
          <w:sz w:val="24"/>
          <w:szCs w:val="24"/>
        </w:rPr>
        <w:t>n</w:t>
      </w:r>
      <w:r w:rsidR="00352EB1" w:rsidRPr="009E5155">
        <w:rPr>
          <w:w w:val="105"/>
          <w:sz w:val="24"/>
          <w:szCs w:val="24"/>
        </w:rPr>
        <w:t>terna debe</w:t>
      </w:r>
      <w:r w:rsidR="00352EB1" w:rsidRPr="009E5155">
        <w:rPr>
          <w:spacing w:val="55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hacerse</w:t>
      </w:r>
      <w:r w:rsidR="00352EB1" w:rsidRPr="009E5155">
        <w:rPr>
          <w:spacing w:val="44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al</w:t>
      </w:r>
      <w:r w:rsidR="00352EB1" w:rsidRPr="009E5155">
        <w:rPr>
          <w:spacing w:val="51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personal adscrito</w:t>
      </w:r>
      <w:r w:rsidR="00352EB1" w:rsidRPr="009E5155">
        <w:rPr>
          <w:spacing w:val="-20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al</w:t>
      </w:r>
      <w:r w:rsidR="00352EB1" w:rsidRPr="009E5155">
        <w:rPr>
          <w:spacing w:val="-24"/>
          <w:w w:val="105"/>
          <w:sz w:val="24"/>
          <w:szCs w:val="24"/>
        </w:rPr>
        <w:t xml:space="preserve"> </w:t>
      </w:r>
      <w:r w:rsidR="00352EB1" w:rsidRPr="009E5155">
        <w:rPr>
          <w:w w:val="105"/>
          <w:sz w:val="24"/>
          <w:szCs w:val="24"/>
        </w:rPr>
        <w:t>CMP+L.</w:t>
      </w:r>
    </w:p>
    <w:p w:rsidR="003C7827" w:rsidRPr="009E5155" w:rsidRDefault="003C7827" w:rsidP="009E5155">
      <w:pPr>
        <w:ind w:left="142" w:right="51"/>
        <w:jc w:val="both"/>
        <w:rPr>
          <w:rFonts w:cs="Arial"/>
          <w:sz w:val="24"/>
          <w:szCs w:val="24"/>
        </w:rPr>
      </w:pPr>
    </w:p>
    <w:p w:rsidR="00383D9C" w:rsidRPr="009E5155" w:rsidRDefault="00383D9C" w:rsidP="009E5155">
      <w:pPr>
        <w:ind w:left="142" w:right="335"/>
        <w:jc w:val="both"/>
        <w:rPr>
          <w:rFonts w:cs="Arial"/>
          <w:sz w:val="24"/>
          <w:szCs w:val="24"/>
        </w:rPr>
      </w:pPr>
    </w:p>
    <w:p w:rsidR="00291D54" w:rsidRPr="009E5155" w:rsidRDefault="00291D54" w:rsidP="009E5155">
      <w:pPr>
        <w:jc w:val="both"/>
        <w:rPr>
          <w:rFonts w:cs="Arial"/>
          <w:sz w:val="24"/>
        </w:rPr>
      </w:pPr>
      <w:r w:rsidRPr="009E5155">
        <w:rPr>
          <w:rFonts w:cs="Arial"/>
          <w:sz w:val="24"/>
        </w:rPr>
        <w:br w:type="page"/>
      </w:r>
    </w:p>
    <w:p w:rsidR="00BF3662" w:rsidRPr="009E5155" w:rsidRDefault="00BF3662" w:rsidP="009E5155">
      <w:pPr>
        <w:jc w:val="both"/>
        <w:rPr>
          <w:rFonts w:cs="Arial"/>
          <w:sz w:val="24"/>
        </w:rPr>
      </w:pPr>
    </w:p>
    <w:p w:rsidR="008521FD" w:rsidRPr="009E5155" w:rsidRDefault="00285BDC" w:rsidP="009E5155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sz w:val="24"/>
          <w:u w:val="single"/>
        </w:rPr>
      </w:pPr>
      <w:r w:rsidRPr="009E5155">
        <w:rPr>
          <w:b/>
          <w:smallCaps/>
          <w:sz w:val="24"/>
          <w:u w:val="single"/>
        </w:rPr>
        <w:t>Responsabilidades</w:t>
      </w:r>
      <w:r w:rsidR="00BF3662" w:rsidRPr="009E5155">
        <w:rPr>
          <w:b/>
          <w:smallCaps/>
          <w:sz w:val="24"/>
          <w:u w:val="single"/>
        </w:rPr>
        <w:t>:</w:t>
      </w:r>
    </w:p>
    <w:p w:rsidR="00BF3662" w:rsidRPr="009E5155" w:rsidRDefault="00BF3662" w:rsidP="009E5155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sz w:val="24"/>
        </w:rPr>
      </w:pPr>
    </w:p>
    <w:p w:rsidR="00352EB1" w:rsidRPr="009E5155" w:rsidRDefault="00352EB1" w:rsidP="009E5155">
      <w:pPr>
        <w:pStyle w:val="Textoindependiente"/>
        <w:widowControl w:val="0"/>
        <w:numPr>
          <w:ilvl w:val="1"/>
          <w:numId w:val="17"/>
        </w:numPr>
        <w:spacing w:before="175" w:line="324" w:lineRule="auto"/>
        <w:ind w:right="1189"/>
        <w:rPr>
          <w:color w:val="auto"/>
          <w:szCs w:val="24"/>
        </w:rPr>
      </w:pPr>
      <w:r w:rsidRPr="009E5155">
        <w:rPr>
          <w:color w:val="auto"/>
          <w:w w:val="105"/>
          <w:szCs w:val="24"/>
        </w:rPr>
        <w:t>El</w:t>
      </w:r>
      <w:r w:rsidRPr="009E5155">
        <w:rPr>
          <w:color w:val="auto"/>
          <w:spacing w:val="-11"/>
          <w:w w:val="105"/>
          <w:szCs w:val="24"/>
        </w:rPr>
        <w:t xml:space="preserve"> </w:t>
      </w:r>
      <w:r w:rsidRPr="009E5155">
        <w:rPr>
          <w:color w:val="auto"/>
          <w:w w:val="105"/>
          <w:szCs w:val="24"/>
        </w:rPr>
        <w:t>Subdirector</w:t>
      </w:r>
      <w:r w:rsidRPr="009E5155">
        <w:rPr>
          <w:color w:val="auto"/>
          <w:spacing w:val="13"/>
          <w:w w:val="105"/>
          <w:szCs w:val="24"/>
        </w:rPr>
        <w:t xml:space="preserve"> </w:t>
      </w:r>
      <w:r w:rsidRPr="009E5155">
        <w:rPr>
          <w:color w:val="auto"/>
          <w:w w:val="105"/>
          <w:szCs w:val="24"/>
        </w:rPr>
        <w:t>de</w:t>
      </w:r>
      <w:r w:rsidRPr="009E5155">
        <w:rPr>
          <w:color w:val="auto"/>
          <w:spacing w:val="1"/>
          <w:w w:val="105"/>
          <w:szCs w:val="24"/>
        </w:rPr>
        <w:t xml:space="preserve"> </w:t>
      </w:r>
      <w:r w:rsidRPr="009E5155">
        <w:rPr>
          <w:color w:val="auto"/>
          <w:w w:val="105"/>
          <w:szCs w:val="24"/>
        </w:rPr>
        <w:t>Posgrado</w:t>
      </w:r>
      <w:r w:rsidRPr="009E5155">
        <w:rPr>
          <w:color w:val="auto"/>
          <w:spacing w:val="6"/>
          <w:w w:val="105"/>
          <w:szCs w:val="24"/>
        </w:rPr>
        <w:t xml:space="preserve"> </w:t>
      </w:r>
      <w:r w:rsidRPr="009E5155">
        <w:rPr>
          <w:color w:val="auto"/>
          <w:w w:val="105"/>
          <w:szCs w:val="24"/>
        </w:rPr>
        <w:t>es</w:t>
      </w:r>
      <w:r w:rsidRPr="009E5155">
        <w:rPr>
          <w:color w:val="auto"/>
          <w:spacing w:val="-9"/>
          <w:w w:val="105"/>
          <w:szCs w:val="24"/>
        </w:rPr>
        <w:t xml:space="preserve"> </w:t>
      </w:r>
      <w:r w:rsidRPr="009E5155">
        <w:rPr>
          <w:color w:val="auto"/>
          <w:w w:val="105"/>
          <w:szCs w:val="24"/>
        </w:rPr>
        <w:t>el</w:t>
      </w:r>
      <w:r w:rsidRPr="009E5155">
        <w:rPr>
          <w:color w:val="auto"/>
          <w:spacing w:val="-9"/>
          <w:w w:val="105"/>
          <w:szCs w:val="24"/>
        </w:rPr>
        <w:t xml:space="preserve"> </w:t>
      </w:r>
      <w:r w:rsidRPr="009E5155">
        <w:rPr>
          <w:color w:val="auto"/>
          <w:w w:val="105"/>
          <w:szCs w:val="24"/>
        </w:rPr>
        <w:t>dueño</w:t>
      </w:r>
      <w:r w:rsidRPr="009E5155">
        <w:rPr>
          <w:color w:val="auto"/>
          <w:spacing w:val="11"/>
          <w:w w:val="105"/>
          <w:szCs w:val="24"/>
        </w:rPr>
        <w:t xml:space="preserve"> </w:t>
      </w:r>
      <w:r w:rsidRPr="009E5155">
        <w:rPr>
          <w:color w:val="auto"/>
          <w:w w:val="105"/>
          <w:szCs w:val="24"/>
        </w:rPr>
        <w:t>de</w:t>
      </w:r>
      <w:r w:rsidRPr="009E5155">
        <w:rPr>
          <w:color w:val="auto"/>
          <w:spacing w:val="-7"/>
          <w:w w:val="105"/>
          <w:szCs w:val="24"/>
        </w:rPr>
        <w:t xml:space="preserve"> </w:t>
      </w:r>
      <w:r w:rsidRPr="009E5155">
        <w:rPr>
          <w:color w:val="auto"/>
          <w:w w:val="105"/>
          <w:szCs w:val="24"/>
        </w:rPr>
        <w:t>este</w:t>
      </w:r>
      <w:r w:rsidRPr="009E5155">
        <w:rPr>
          <w:color w:val="auto"/>
          <w:spacing w:val="5"/>
          <w:w w:val="105"/>
          <w:szCs w:val="24"/>
        </w:rPr>
        <w:t xml:space="preserve"> </w:t>
      </w:r>
      <w:r w:rsidRPr="009E5155">
        <w:rPr>
          <w:color w:val="auto"/>
          <w:w w:val="105"/>
          <w:szCs w:val="24"/>
        </w:rPr>
        <w:t>procedimiento,</w:t>
      </w:r>
      <w:r w:rsidRPr="009E5155">
        <w:rPr>
          <w:color w:val="auto"/>
          <w:spacing w:val="2"/>
          <w:w w:val="105"/>
          <w:szCs w:val="24"/>
        </w:rPr>
        <w:t xml:space="preserve"> </w:t>
      </w:r>
      <w:r w:rsidRPr="009E5155">
        <w:rPr>
          <w:color w:val="auto"/>
          <w:w w:val="105"/>
          <w:szCs w:val="24"/>
        </w:rPr>
        <w:t>y</w:t>
      </w:r>
      <w:r w:rsidRPr="009E5155">
        <w:rPr>
          <w:color w:val="auto"/>
          <w:spacing w:val="8"/>
          <w:w w:val="105"/>
          <w:szCs w:val="24"/>
        </w:rPr>
        <w:t xml:space="preserve"> </w:t>
      </w:r>
      <w:r w:rsidRPr="009E5155">
        <w:rPr>
          <w:color w:val="auto"/>
          <w:w w:val="105"/>
          <w:szCs w:val="24"/>
        </w:rPr>
        <w:t xml:space="preserve">de </w:t>
      </w:r>
      <w:r w:rsidRPr="009E5155">
        <w:rPr>
          <w:color w:val="auto"/>
          <w:spacing w:val="-10"/>
          <w:w w:val="105"/>
          <w:szCs w:val="24"/>
        </w:rPr>
        <w:t>l</w:t>
      </w:r>
      <w:r w:rsidRPr="009E5155">
        <w:rPr>
          <w:color w:val="auto"/>
          <w:spacing w:val="-15"/>
          <w:w w:val="105"/>
          <w:szCs w:val="24"/>
        </w:rPr>
        <w:t>a</w:t>
      </w:r>
      <w:r w:rsidRPr="009E5155">
        <w:rPr>
          <w:color w:val="auto"/>
          <w:spacing w:val="-4"/>
          <w:w w:val="105"/>
          <w:szCs w:val="24"/>
        </w:rPr>
        <w:t xml:space="preserve"> </w:t>
      </w:r>
      <w:r w:rsidRPr="009E5155">
        <w:rPr>
          <w:color w:val="auto"/>
          <w:spacing w:val="-2"/>
          <w:w w:val="105"/>
          <w:szCs w:val="24"/>
        </w:rPr>
        <w:t>difusión</w:t>
      </w:r>
      <w:r w:rsidRPr="009E5155">
        <w:rPr>
          <w:color w:val="auto"/>
          <w:spacing w:val="-4"/>
          <w:w w:val="105"/>
          <w:szCs w:val="24"/>
        </w:rPr>
        <w:t xml:space="preserve"> </w:t>
      </w:r>
      <w:r w:rsidRPr="009E5155">
        <w:rPr>
          <w:color w:val="auto"/>
          <w:w w:val="105"/>
          <w:szCs w:val="24"/>
        </w:rPr>
        <w:t>en el</w:t>
      </w:r>
      <w:r w:rsidRPr="009E5155">
        <w:rPr>
          <w:color w:val="auto"/>
          <w:spacing w:val="27"/>
          <w:w w:val="109"/>
          <w:szCs w:val="24"/>
        </w:rPr>
        <w:t xml:space="preserve"> </w:t>
      </w:r>
      <w:r w:rsidRPr="009E5155">
        <w:rPr>
          <w:color w:val="auto"/>
          <w:w w:val="105"/>
          <w:szCs w:val="24"/>
        </w:rPr>
        <w:t>CMP+L.</w:t>
      </w:r>
    </w:p>
    <w:p w:rsidR="00352EB1" w:rsidRPr="00EE777F" w:rsidRDefault="00352EB1" w:rsidP="009E5155">
      <w:pPr>
        <w:pStyle w:val="Textoindependiente"/>
        <w:widowControl w:val="0"/>
        <w:numPr>
          <w:ilvl w:val="1"/>
          <w:numId w:val="17"/>
        </w:numPr>
        <w:spacing w:before="175" w:line="324" w:lineRule="auto"/>
        <w:ind w:right="1189"/>
        <w:rPr>
          <w:color w:val="auto"/>
          <w:w w:val="105"/>
          <w:szCs w:val="24"/>
        </w:rPr>
      </w:pPr>
      <w:r w:rsidRPr="00EE777F">
        <w:rPr>
          <w:color w:val="auto"/>
          <w:w w:val="105"/>
          <w:szCs w:val="24"/>
        </w:rPr>
        <w:t xml:space="preserve">El </w:t>
      </w:r>
      <w:r w:rsidR="009E5155" w:rsidRPr="00EE777F">
        <w:rPr>
          <w:color w:val="auto"/>
          <w:w w:val="105"/>
          <w:szCs w:val="24"/>
        </w:rPr>
        <w:t>Director</w:t>
      </w:r>
      <w:r w:rsidRPr="00EE777F">
        <w:rPr>
          <w:color w:val="auto"/>
          <w:w w:val="105"/>
          <w:szCs w:val="24"/>
        </w:rPr>
        <w:t xml:space="preserve"> debe proveer los recursos para dar </w:t>
      </w:r>
      <w:r w:rsidR="009E5155" w:rsidRPr="00EE777F">
        <w:rPr>
          <w:color w:val="auto"/>
          <w:w w:val="105"/>
          <w:szCs w:val="24"/>
        </w:rPr>
        <w:t>cumplimiento</w:t>
      </w:r>
      <w:r w:rsidRPr="00EE777F">
        <w:rPr>
          <w:color w:val="auto"/>
          <w:w w:val="105"/>
          <w:szCs w:val="24"/>
        </w:rPr>
        <w:t xml:space="preserve"> al programa de capacitación interna.</w:t>
      </w:r>
    </w:p>
    <w:p w:rsidR="00352EB1" w:rsidRPr="00EE777F" w:rsidRDefault="00352EB1" w:rsidP="009E5155">
      <w:pPr>
        <w:pStyle w:val="Textoindependiente"/>
        <w:widowControl w:val="0"/>
        <w:numPr>
          <w:ilvl w:val="1"/>
          <w:numId w:val="17"/>
        </w:numPr>
        <w:spacing w:before="175" w:line="324" w:lineRule="auto"/>
        <w:ind w:right="1189"/>
        <w:rPr>
          <w:color w:val="auto"/>
          <w:w w:val="105"/>
          <w:szCs w:val="24"/>
        </w:rPr>
      </w:pPr>
      <w:r w:rsidRPr="00EE777F">
        <w:rPr>
          <w:color w:val="auto"/>
          <w:w w:val="105"/>
          <w:szCs w:val="24"/>
        </w:rPr>
        <w:t xml:space="preserve">El dueño de este procedimiento debe presentar el estatus del programa de capacitación en las revisiones por la </w:t>
      </w:r>
      <w:r w:rsidR="009E5155" w:rsidRPr="00EE777F">
        <w:rPr>
          <w:color w:val="auto"/>
          <w:w w:val="105"/>
          <w:szCs w:val="24"/>
        </w:rPr>
        <w:t>D</w:t>
      </w:r>
      <w:r w:rsidRPr="00EE777F">
        <w:rPr>
          <w:color w:val="auto"/>
          <w:w w:val="105"/>
          <w:szCs w:val="24"/>
        </w:rPr>
        <w:t>irección.</w:t>
      </w:r>
    </w:p>
    <w:p w:rsidR="00352EB1" w:rsidRPr="00EE777F" w:rsidRDefault="00352EB1" w:rsidP="009E5155">
      <w:pPr>
        <w:pStyle w:val="Textoindependiente"/>
        <w:widowControl w:val="0"/>
        <w:numPr>
          <w:ilvl w:val="1"/>
          <w:numId w:val="17"/>
        </w:numPr>
        <w:spacing w:before="175" w:line="324" w:lineRule="auto"/>
        <w:ind w:right="1189"/>
        <w:rPr>
          <w:color w:val="auto"/>
          <w:w w:val="105"/>
          <w:szCs w:val="24"/>
        </w:rPr>
      </w:pPr>
      <w:r w:rsidRPr="00EE777F">
        <w:rPr>
          <w:color w:val="auto"/>
          <w:w w:val="105"/>
          <w:szCs w:val="24"/>
        </w:rPr>
        <w:t xml:space="preserve">El Director debe dar seguimiento al programa de capacitación en las </w:t>
      </w:r>
      <w:r w:rsidR="009E5155" w:rsidRPr="00EE777F">
        <w:rPr>
          <w:color w:val="auto"/>
          <w:w w:val="105"/>
          <w:szCs w:val="24"/>
        </w:rPr>
        <w:t>reuniones de la Junta Directiva</w:t>
      </w:r>
      <w:r w:rsidRPr="00EE777F">
        <w:rPr>
          <w:color w:val="auto"/>
          <w:w w:val="105"/>
          <w:szCs w:val="24"/>
        </w:rPr>
        <w:t xml:space="preserve"> </w:t>
      </w:r>
      <w:r w:rsidR="009E5155" w:rsidRPr="00EE777F">
        <w:rPr>
          <w:color w:val="auto"/>
          <w:w w:val="105"/>
          <w:szCs w:val="24"/>
        </w:rPr>
        <w:t xml:space="preserve">programadas </w:t>
      </w:r>
      <w:r w:rsidRPr="00EE777F">
        <w:rPr>
          <w:color w:val="auto"/>
          <w:w w:val="105"/>
          <w:szCs w:val="24"/>
        </w:rPr>
        <w:t xml:space="preserve">por la </w:t>
      </w:r>
      <w:r w:rsidR="009E5155" w:rsidRPr="00EE777F">
        <w:rPr>
          <w:color w:val="auto"/>
          <w:w w:val="105"/>
          <w:szCs w:val="24"/>
        </w:rPr>
        <w:t>D</w:t>
      </w:r>
      <w:r w:rsidRPr="00EE777F">
        <w:rPr>
          <w:color w:val="auto"/>
          <w:w w:val="105"/>
          <w:szCs w:val="24"/>
        </w:rPr>
        <w:t>irección.</w:t>
      </w:r>
    </w:p>
    <w:p w:rsidR="00352EB1" w:rsidRPr="00EE777F" w:rsidRDefault="009212D5" w:rsidP="009E5155">
      <w:pPr>
        <w:pStyle w:val="Textoindependiente"/>
        <w:widowControl w:val="0"/>
        <w:numPr>
          <w:ilvl w:val="1"/>
          <w:numId w:val="17"/>
        </w:numPr>
        <w:spacing w:before="175" w:line="324" w:lineRule="auto"/>
        <w:ind w:right="1189"/>
        <w:rPr>
          <w:color w:val="auto"/>
          <w:w w:val="105"/>
          <w:szCs w:val="24"/>
        </w:rPr>
      </w:pPr>
      <w:r w:rsidRPr="00EE777F">
        <w:rPr>
          <w:color w:val="auto"/>
          <w:w w:val="105"/>
          <w:szCs w:val="24"/>
        </w:rPr>
        <w:t xml:space="preserve">Los miembros de la Junta Directiva </w:t>
      </w:r>
      <w:r w:rsidR="00352EB1" w:rsidRPr="00EE777F">
        <w:rPr>
          <w:color w:val="auto"/>
          <w:w w:val="105"/>
          <w:szCs w:val="24"/>
        </w:rPr>
        <w:t>debe</w:t>
      </w:r>
      <w:r w:rsidRPr="00EE777F">
        <w:rPr>
          <w:color w:val="auto"/>
          <w:w w:val="105"/>
          <w:szCs w:val="24"/>
        </w:rPr>
        <w:t>n</w:t>
      </w:r>
      <w:r w:rsidR="00352EB1" w:rsidRPr="00EE777F">
        <w:rPr>
          <w:color w:val="auto"/>
          <w:w w:val="105"/>
          <w:szCs w:val="24"/>
        </w:rPr>
        <w:t xml:space="preserve"> identificar las necesidades de capacitación del personal</w:t>
      </w:r>
      <w:r w:rsidR="00944987" w:rsidRPr="00EE777F">
        <w:rPr>
          <w:color w:val="auto"/>
          <w:w w:val="105"/>
          <w:szCs w:val="24"/>
        </w:rPr>
        <w:t xml:space="preserve"> a su cargo</w:t>
      </w:r>
      <w:r w:rsidR="00352EB1" w:rsidRPr="00EE777F">
        <w:rPr>
          <w:color w:val="auto"/>
          <w:w w:val="105"/>
          <w:szCs w:val="24"/>
        </w:rPr>
        <w:t>, a través de la aplicación del formato de detección y solicitud de capacitación.</w:t>
      </w:r>
    </w:p>
    <w:p w:rsidR="00352EB1" w:rsidRPr="00EE777F" w:rsidRDefault="00352EB1" w:rsidP="009E5155">
      <w:pPr>
        <w:pStyle w:val="Textoindependiente"/>
        <w:widowControl w:val="0"/>
        <w:numPr>
          <w:ilvl w:val="1"/>
          <w:numId w:val="17"/>
        </w:numPr>
        <w:spacing w:before="175" w:line="324" w:lineRule="auto"/>
        <w:ind w:right="1189"/>
        <w:rPr>
          <w:color w:val="auto"/>
          <w:w w:val="105"/>
          <w:szCs w:val="24"/>
        </w:rPr>
      </w:pPr>
      <w:r w:rsidRPr="00EE777F">
        <w:rPr>
          <w:color w:val="auto"/>
          <w:w w:val="105"/>
          <w:szCs w:val="24"/>
        </w:rPr>
        <w:t xml:space="preserve">El </w:t>
      </w:r>
      <w:r w:rsidR="00944987" w:rsidRPr="00EE777F">
        <w:rPr>
          <w:color w:val="auto"/>
          <w:w w:val="105"/>
          <w:szCs w:val="24"/>
        </w:rPr>
        <w:t>Representante de la</w:t>
      </w:r>
      <w:r w:rsidRPr="00EE777F">
        <w:rPr>
          <w:color w:val="auto"/>
          <w:w w:val="105"/>
          <w:szCs w:val="24"/>
        </w:rPr>
        <w:t xml:space="preserve"> </w:t>
      </w:r>
      <w:r w:rsidR="00944987" w:rsidRPr="00EE777F">
        <w:rPr>
          <w:color w:val="auto"/>
          <w:w w:val="105"/>
          <w:szCs w:val="24"/>
        </w:rPr>
        <w:t>D</w:t>
      </w:r>
      <w:r w:rsidRPr="00EE777F">
        <w:rPr>
          <w:color w:val="auto"/>
          <w:w w:val="105"/>
          <w:szCs w:val="24"/>
        </w:rPr>
        <w:t>irección dará la inducción sobre S</w:t>
      </w:r>
      <w:r w:rsidR="00944987" w:rsidRPr="00EE777F">
        <w:rPr>
          <w:color w:val="auto"/>
          <w:w w:val="105"/>
          <w:szCs w:val="24"/>
        </w:rPr>
        <w:t xml:space="preserve">istema </w:t>
      </w:r>
      <w:r w:rsidRPr="00EE777F">
        <w:rPr>
          <w:color w:val="auto"/>
          <w:w w:val="105"/>
          <w:szCs w:val="24"/>
        </w:rPr>
        <w:t>I</w:t>
      </w:r>
      <w:r w:rsidR="00944987" w:rsidRPr="00EE777F">
        <w:rPr>
          <w:color w:val="auto"/>
          <w:w w:val="105"/>
          <w:szCs w:val="24"/>
        </w:rPr>
        <w:t xml:space="preserve">ntegrado de </w:t>
      </w:r>
      <w:r w:rsidRPr="00EE777F">
        <w:rPr>
          <w:color w:val="auto"/>
          <w:w w:val="105"/>
          <w:szCs w:val="24"/>
        </w:rPr>
        <w:t>G</w:t>
      </w:r>
      <w:r w:rsidR="00944987" w:rsidRPr="00EE777F">
        <w:rPr>
          <w:color w:val="auto"/>
          <w:w w:val="105"/>
          <w:szCs w:val="24"/>
        </w:rPr>
        <w:t>estión (SIG)</w:t>
      </w:r>
      <w:r w:rsidRPr="00EE777F">
        <w:rPr>
          <w:color w:val="auto"/>
          <w:w w:val="105"/>
          <w:szCs w:val="24"/>
        </w:rPr>
        <w:t xml:space="preserve"> </w:t>
      </w:r>
      <w:r w:rsidR="00010656" w:rsidRPr="00EE777F">
        <w:rPr>
          <w:color w:val="auto"/>
          <w:w w:val="105"/>
          <w:szCs w:val="24"/>
        </w:rPr>
        <w:t xml:space="preserve">o sobre el Sistema de Gestión de Calidad de Laboratorio (SGCL) </w:t>
      </w:r>
      <w:r w:rsidRPr="00EE777F">
        <w:rPr>
          <w:color w:val="auto"/>
          <w:w w:val="105"/>
          <w:szCs w:val="24"/>
        </w:rPr>
        <w:t>al personal de nuevo ingreso y aplicarán una evaluación. La evaluación debe ser entregada al dueño de este procedimiento.</w:t>
      </w:r>
    </w:p>
    <w:p w:rsidR="00352EB1" w:rsidRPr="00EE777F" w:rsidRDefault="00352EB1" w:rsidP="009E5155">
      <w:pPr>
        <w:pStyle w:val="Textoindependiente"/>
        <w:widowControl w:val="0"/>
        <w:numPr>
          <w:ilvl w:val="1"/>
          <w:numId w:val="17"/>
        </w:numPr>
        <w:spacing w:before="175" w:line="324" w:lineRule="auto"/>
        <w:ind w:right="1189"/>
        <w:rPr>
          <w:color w:val="auto"/>
          <w:w w:val="105"/>
          <w:szCs w:val="24"/>
        </w:rPr>
      </w:pPr>
      <w:r w:rsidRPr="00EE777F">
        <w:rPr>
          <w:color w:val="auto"/>
          <w:w w:val="105"/>
          <w:szCs w:val="24"/>
        </w:rPr>
        <w:t>Los miembros de la J</w:t>
      </w:r>
      <w:r w:rsidR="009212D5" w:rsidRPr="00EE777F">
        <w:rPr>
          <w:color w:val="auto"/>
          <w:w w:val="105"/>
          <w:szCs w:val="24"/>
        </w:rPr>
        <w:t xml:space="preserve">unta </w:t>
      </w:r>
      <w:r w:rsidRPr="00EE777F">
        <w:rPr>
          <w:color w:val="auto"/>
          <w:w w:val="105"/>
          <w:szCs w:val="24"/>
        </w:rPr>
        <w:t>D</w:t>
      </w:r>
      <w:r w:rsidR="009212D5" w:rsidRPr="00EE777F">
        <w:rPr>
          <w:color w:val="auto"/>
          <w:w w:val="105"/>
          <w:szCs w:val="24"/>
        </w:rPr>
        <w:t>irectiva</w:t>
      </w:r>
      <w:r w:rsidRPr="00EE777F">
        <w:rPr>
          <w:color w:val="auto"/>
          <w:w w:val="105"/>
          <w:szCs w:val="24"/>
        </w:rPr>
        <w:t xml:space="preserve"> serán los responsables de supervisar que su personal asista a la capacitación.</w:t>
      </w:r>
    </w:p>
    <w:p w:rsidR="00352EB1" w:rsidRPr="00EE777F" w:rsidRDefault="00352EB1" w:rsidP="009E5155">
      <w:pPr>
        <w:pStyle w:val="Textoindependiente"/>
        <w:widowControl w:val="0"/>
        <w:numPr>
          <w:ilvl w:val="1"/>
          <w:numId w:val="17"/>
        </w:numPr>
        <w:spacing w:before="175" w:line="324" w:lineRule="auto"/>
        <w:ind w:right="1189"/>
        <w:rPr>
          <w:color w:val="auto"/>
          <w:w w:val="105"/>
          <w:szCs w:val="24"/>
        </w:rPr>
      </w:pPr>
      <w:r w:rsidRPr="00EE777F">
        <w:rPr>
          <w:color w:val="auto"/>
          <w:w w:val="105"/>
          <w:szCs w:val="24"/>
        </w:rPr>
        <w:t>El solicitante de un curso que requiera el servicio de cafetería debe solicitarlo en el formato de requisición de compra/servicios.</w:t>
      </w:r>
    </w:p>
    <w:p w:rsidR="00352EB1" w:rsidRPr="00EE777F" w:rsidRDefault="00352EB1" w:rsidP="009E5155">
      <w:pPr>
        <w:pStyle w:val="Textoindependiente"/>
        <w:widowControl w:val="0"/>
        <w:numPr>
          <w:ilvl w:val="1"/>
          <w:numId w:val="17"/>
        </w:numPr>
        <w:spacing w:before="175" w:line="324" w:lineRule="auto"/>
        <w:ind w:right="1189"/>
        <w:rPr>
          <w:color w:val="auto"/>
          <w:w w:val="105"/>
          <w:szCs w:val="24"/>
        </w:rPr>
      </w:pPr>
      <w:r w:rsidRPr="00EE777F">
        <w:rPr>
          <w:color w:val="auto"/>
          <w:w w:val="105"/>
          <w:szCs w:val="24"/>
        </w:rPr>
        <w:t xml:space="preserve">El dueño de este procedimiento deberá tomar </w:t>
      </w:r>
      <w:r w:rsidR="00010656" w:rsidRPr="00EE777F">
        <w:rPr>
          <w:color w:val="auto"/>
          <w:w w:val="105"/>
          <w:szCs w:val="24"/>
        </w:rPr>
        <w:t xml:space="preserve">las </w:t>
      </w:r>
      <w:r w:rsidRPr="00EE777F">
        <w:rPr>
          <w:color w:val="auto"/>
          <w:w w:val="105"/>
          <w:szCs w:val="24"/>
        </w:rPr>
        <w:t>acciones que  le permitan dar cumplimiento a su programa de capacitación.</w:t>
      </w:r>
    </w:p>
    <w:p w:rsidR="00BF3662" w:rsidRPr="009E5155" w:rsidRDefault="00BF3662" w:rsidP="009E5155">
      <w:pPr>
        <w:spacing w:before="100" w:beforeAutospacing="1" w:after="100" w:afterAutospacing="1" w:line="360" w:lineRule="auto"/>
        <w:ind w:right="210"/>
        <w:jc w:val="both"/>
        <w:rPr>
          <w:sz w:val="24"/>
          <w:szCs w:val="22"/>
        </w:rPr>
      </w:pPr>
    </w:p>
    <w:p w:rsidR="00604393" w:rsidRPr="00010656" w:rsidRDefault="00604393" w:rsidP="00010656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604393" w:rsidRPr="00010656" w:rsidRDefault="00604393" w:rsidP="00010656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sz w:val="24"/>
          <w:u w:val="single"/>
        </w:rPr>
      </w:pPr>
      <w:r w:rsidRPr="00010656">
        <w:rPr>
          <w:b/>
          <w:smallCaps/>
          <w:sz w:val="24"/>
          <w:u w:val="single"/>
        </w:rPr>
        <w:t>Definiciones</w:t>
      </w:r>
    </w:p>
    <w:p w:rsidR="00352EB1" w:rsidRPr="00010656" w:rsidRDefault="00352EB1" w:rsidP="00010656">
      <w:pPr>
        <w:pStyle w:val="Textoindependiente"/>
        <w:widowControl w:val="0"/>
        <w:numPr>
          <w:ilvl w:val="1"/>
          <w:numId w:val="17"/>
        </w:numPr>
        <w:spacing w:before="190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SGCL:</w:t>
      </w:r>
      <w:r w:rsidRPr="00010656">
        <w:rPr>
          <w:rFonts w:cs="Arial"/>
          <w:color w:val="auto"/>
          <w:szCs w:val="24"/>
        </w:rPr>
        <w:t xml:space="preserve"> Sistema de Gestión de Calidad de Laboratorio.</w:t>
      </w:r>
    </w:p>
    <w:p w:rsidR="00352EB1" w:rsidRPr="00010656" w:rsidRDefault="00352EB1" w:rsidP="00010656">
      <w:pPr>
        <w:pStyle w:val="Textoindependiente"/>
        <w:widowControl w:val="0"/>
        <w:numPr>
          <w:ilvl w:val="1"/>
          <w:numId w:val="17"/>
        </w:numPr>
        <w:spacing w:before="190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SIG:</w:t>
      </w:r>
      <w:r w:rsidRPr="00010656">
        <w:rPr>
          <w:rFonts w:cs="Arial"/>
          <w:color w:val="auto"/>
          <w:szCs w:val="24"/>
        </w:rPr>
        <w:t xml:space="preserve"> Sistema Integrado de Gestión.</w:t>
      </w:r>
    </w:p>
    <w:p w:rsidR="00352EB1" w:rsidRPr="00380131" w:rsidRDefault="00352EB1" w:rsidP="00010656">
      <w:pPr>
        <w:pStyle w:val="Textoindependiente"/>
        <w:widowControl w:val="0"/>
        <w:numPr>
          <w:ilvl w:val="1"/>
          <w:numId w:val="17"/>
        </w:numPr>
        <w:spacing w:before="190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POA:</w:t>
      </w:r>
      <w:r w:rsidRPr="00380131">
        <w:rPr>
          <w:rFonts w:cs="Arial"/>
          <w:color w:val="auto"/>
          <w:szCs w:val="24"/>
        </w:rPr>
        <w:t xml:space="preserve"> Programa Operativo Anual.</w:t>
      </w:r>
    </w:p>
    <w:p w:rsidR="00352EB1" w:rsidRPr="00380131" w:rsidRDefault="00352EB1" w:rsidP="00010656">
      <w:pPr>
        <w:pStyle w:val="Textoindependiente"/>
        <w:widowControl w:val="0"/>
        <w:numPr>
          <w:ilvl w:val="1"/>
          <w:numId w:val="17"/>
        </w:numPr>
        <w:spacing w:before="190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J</w:t>
      </w:r>
      <w:r w:rsidR="00380131" w:rsidRPr="00380131">
        <w:rPr>
          <w:rFonts w:cs="Arial"/>
          <w:b/>
          <w:color w:val="auto"/>
          <w:szCs w:val="24"/>
        </w:rPr>
        <w:t>D</w:t>
      </w:r>
      <w:r w:rsidRPr="00380131">
        <w:rPr>
          <w:rFonts w:cs="Arial"/>
          <w:b/>
          <w:color w:val="auto"/>
          <w:szCs w:val="24"/>
        </w:rPr>
        <w:t>:</w:t>
      </w:r>
      <w:r w:rsidRPr="00380131">
        <w:rPr>
          <w:rFonts w:cs="Arial"/>
          <w:color w:val="auto"/>
          <w:szCs w:val="24"/>
        </w:rPr>
        <w:t xml:space="preserve"> Junta </w:t>
      </w:r>
      <w:r w:rsidR="00380131">
        <w:rPr>
          <w:rFonts w:cs="Arial"/>
          <w:color w:val="auto"/>
          <w:szCs w:val="24"/>
        </w:rPr>
        <w:t>D</w:t>
      </w:r>
      <w:r w:rsidRPr="00380131">
        <w:rPr>
          <w:rFonts w:cs="Arial"/>
          <w:color w:val="auto"/>
          <w:szCs w:val="24"/>
        </w:rPr>
        <w:t>irectiva formada por el Director, Subdirectores y Jefe del Departamento de Servicios Administrativos.</w:t>
      </w:r>
    </w:p>
    <w:p w:rsidR="00352EB1" w:rsidRPr="00380131" w:rsidRDefault="00352EB1" w:rsidP="00010656">
      <w:pPr>
        <w:pStyle w:val="Textoindependiente"/>
        <w:widowControl w:val="0"/>
        <w:numPr>
          <w:ilvl w:val="1"/>
          <w:numId w:val="17"/>
        </w:numPr>
        <w:spacing w:before="190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Solicitante:</w:t>
      </w:r>
      <w:r w:rsidRPr="00380131">
        <w:rPr>
          <w:rFonts w:cs="Arial"/>
          <w:color w:val="auto"/>
          <w:szCs w:val="24"/>
        </w:rPr>
        <w:t xml:space="preserve"> se refiere a una persona del CMP+L que puede estar interesada en una capacitación específica, o que fue designada para coordinar una capacitación en el CMP+L.</w:t>
      </w:r>
    </w:p>
    <w:p w:rsidR="00352EB1" w:rsidRPr="00010656" w:rsidRDefault="00352EB1" w:rsidP="00010656">
      <w:pPr>
        <w:pStyle w:val="Textoindependiente"/>
        <w:widowControl w:val="0"/>
        <w:numPr>
          <w:ilvl w:val="1"/>
          <w:numId w:val="17"/>
        </w:numPr>
        <w:spacing w:before="190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Grupo Directivo:</w:t>
      </w:r>
      <w:r w:rsidRPr="00380131">
        <w:rPr>
          <w:rFonts w:cs="Arial"/>
          <w:color w:val="auto"/>
          <w:szCs w:val="24"/>
        </w:rPr>
        <w:t xml:space="preserve"> Son los funcionarios públicos del CMP+L.</w:t>
      </w:r>
    </w:p>
    <w:p w:rsidR="00352EB1" w:rsidRPr="00380131" w:rsidRDefault="00352EB1" w:rsidP="00010656">
      <w:pPr>
        <w:pStyle w:val="Textoindependiente"/>
        <w:widowControl w:val="0"/>
        <w:numPr>
          <w:ilvl w:val="1"/>
          <w:numId w:val="17"/>
        </w:numPr>
        <w:spacing w:before="190"/>
        <w:ind w:left="851" w:right="1189" w:hanging="567"/>
        <w:rPr>
          <w:rFonts w:cs="Arial"/>
          <w:color w:val="auto"/>
          <w:szCs w:val="24"/>
        </w:rPr>
      </w:pPr>
      <w:r w:rsidRPr="00380131">
        <w:rPr>
          <w:rFonts w:cs="Arial"/>
          <w:b/>
          <w:color w:val="auto"/>
          <w:szCs w:val="24"/>
        </w:rPr>
        <w:t>Capacitador:</w:t>
      </w:r>
      <w:r w:rsidRPr="00380131">
        <w:rPr>
          <w:rFonts w:cs="Arial"/>
          <w:color w:val="auto"/>
          <w:szCs w:val="24"/>
        </w:rPr>
        <w:t xml:space="preserve"> empresa o persona que tiene la capacidad de ofertar una capacitación.</w:t>
      </w:r>
    </w:p>
    <w:p w:rsidR="00050107" w:rsidRPr="00010656" w:rsidRDefault="00050107" w:rsidP="00380131">
      <w:pPr>
        <w:jc w:val="both"/>
        <w:rPr>
          <w:rFonts w:cs="Arial"/>
          <w:b/>
          <w:sz w:val="24"/>
          <w:szCs w:val="24"/>
        </w:rPr>
      </w:pPr>
      <w:r w:rsidRPr="00010656">
        <w:rPr>
          <w:rFonts w:cs="Arial"/>
          <w:b/>
          <w:sz w:val="24"/>
          <w:szCs w:val="24"/>
        </w:rPr>
        <w:br w:type="page"/>
      </w:r>
    </w:p>
    <w:p w:rsidR="00352EB1" w:rsidRPr="00DE1EBF" w:rsidRDefault="00352EB1" w:rsidP="00010656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sz w:val="24"/>
          <w:u w:val="single"/>
        </w:rPr>
      </w:pPr>
      <w:r w:rsidRPr="00DE1EBF">
        <w:rPr>
          <w:b/>
          <w:smallCaps/>
          <w:sz w:val="24"/>
          <w:u w:val="single"/>
        </w:rPr>
        <w:t>Observaciones Generales</w:t>
      </w:r>
    </w:p>
    <w:p w:rsidR="00352EB1" w:rsidRPr="00DE1EBF" w:rsidRDefault="00352EB1" w:rsidP="00010656">
      <w:pPr>
        <w:pStyle w:val="Textoindependiente"/>
        <w:widowControl w:val="0"/>
        <w:numPr>
          <w:ilvl w:val="1"/>
          <w:numId w:val="28"/>
        </w:numPr>
        <w:tabs>
          <w:tab w:val="left" w:pos="709"/>
        </w:tabs>
        <w:spacing w:before="155" w:line="307" w:lineRule="auto"/>
        <w:ind w:right="1179" w:hanging="564"/>
        <w:rPr>
          <w:color w:val="auto"/>
          <w:w w:val="105"/>
        </w:rPr>
      </w:pPr>
      <w:r w:rsidRPr="00DE1EBF">
        <w:rPr>
          <w:color w:val="auto"/>
          <w:w w:val="105"/>
        </w:rPr>
        <w:t>El</w:t>
      </w:r>
      <w:r w:rsidRPr="00DE1EBF">
        <w:rPr>
          <w:color w:val="auto"/>
          <w:spacing w:val="16"/>
          <w:w w:val="105"/>
        </w:rPr>
        <w:t xml:space="preserve"> </w:t>
      </w:r>
      <w:r w:rsidRPr="00DE1EBF">
        <w:rPr>
          <w:color w:val="auto"/>
          <w:w w:val="105"/>
        </w:rPr>
        <w:t>personal del CMP+L podrá imprimir un documento directamente del SIG, y una vez impreso, éste tendrá una vigencia de quince días.</w:t>
      </w:r>
    </w:p>
    <w:p w:rsidR="00352EB1" w:rsidRPr="00DE1EBF" w:rsidRDefault="00352EB1" w:rsidP="00DE1EBF">
      <w:pPr>
        <w:pStyle w:val="Textoindependiente"/>
        <w:widowControl w:val="0"/>
        <w:numPr>
          <w:ilvl w:val="1"/>
          <w:numId w:val="28"/>
        </w:numPr>
        <w:tabs>
          <w:tab w:val="left" w:pos="709"/>
        </w:tabs>
        <w:spacing w:before="155" w:line="307" w:lineRule="auto"/>
        <w:ind w:right="1179" w:hanging="564"/>
        <w:rPr>
          <w:color w:val="auto"/>
          <w:w w:val="105"/>
        </w:rPr>
      </w:pPr>
      <w:r w:rsidRPr="00DE1EBF">
        <w:rPr>
          <w:color w:val="auto"/>
          <w:w w:val="105"/>
        </w:rPr>
        <w:t>Los responsables de emitir los documentos del SGCL son la Dirección, la Subdirección de Posgrado o la Jefatura del Laboratorio. Estas impresiones no están sujetas a una vigencia.</w:t>
      </w:r>
    </w:p>
    <w:p w:rsidR="00DE1EBF" w:rsidRDefault="00352EB1" w:rsidP="00DE1EBF">
      <w:pPr>
        <w:pStyle w:val="Textoindependiente"/>
        <w:widowControl w:val="0"/>
        <w:numPr>
          <w:ilvl w:val="1"/>
          <w:numId w:val="28"/>
        </w:numPr>
        <w:tabs>
          <w:tab w:val="left" w:pos="708"/>
        </w:tabs>
        <w:spacing w:before="155" w:line="307" w:lineRule="auto"/>
        <w:ind w:right="1179" w:hanging="564"/>
        <w:rPr>
          <w:color w:val="auto"/>
          <w:w w:val="105"/>
        </w:rPr>
      </w:pPr>
      <w:r w:rsidRPr="00DE1EBF">
        <w:rPr>
          <w:color w:val="auto"/>
          <w:w w:val="105"/>
        </w:rPr>
        <w:t>Los cursos de capacitación interna podrán ser impartidos por personal del IPN, sí es necesario se podrá contratar instructores externos siguiendo las política del IPN.</w:t>
      </w:r>
      <w:r w:rsidR="00DE1EBF" w:rsidRPr="00DE1EBF">
        <w:rPr>
          <w:color w:val="auto"/>
          <w:w w:val="105"/>
        </w:rPr>
        <w:t xml:space="preserve"> </w:t>
      </w:r>
    </w:p>
    <w:p w:rsidR="00352EB1" w:rsidRPr="00DE1EBF" w:rsidRDefault="00DE1EBF" w:rsidP="00DE1EBF">
      <w:pPr>
        <w:pStyle w:val="Textoindependiente"/>
        <w:widowControl w:val="0"/>
        <w:numPr>
          <w:ilvl w:val="1"/>
          <w:numId w:val="28"/>
        </w:numPr>
        <w:tabs>
          <w:tab w:val="left" w:pos="708"/>
        </w:tabs>
        <w:spacing w:before="155" w:line="307" w:lineRule="auto"/>
        <w:ind w:right="1179" w:hanging="564"/>
        <w:rPr>
          <w:color w:val="auto"/>
          <w:w w:val="105"/>
        </w:rPr>
      </w:pPr>
      <w:r w:rsidRPr="00DE1EBF">
        <w:rPr>
          <w:color w:val="auto"/>
          <w:w w:val="105"/>
        </w:rPr>
        <w:t>El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Dire</w:t>
      </w:r>
      <w:r w:rsidRPr="00091A76">
        <w:rPr>
          <w:color w:val="auto"/>
          <w:w w:val="105"/>
        </w:rPr>
        <w:t>c</w:t>
      </w:r>
      <w:r w:rsidRPr="00DE1EBF">
        <w:rPr>
          <w:color w:val="auto"/>
          <w:w w:val="105"/>
        </w:rPr>
        <w:t>tor,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Sub</w:t>
      </w:r>
      <w:r w:rsidRPr="00091A76">
        <w:rPr>
          <w:color w:val="auto"/>
          <w:w w:val="105"/>
        </w:rPr>
        <w:t>dir</w:t>
      </w:r>
      <w:r w:rsidRPr="00DE1EBF">
        <w:rPr>
          <w:color w:val="auto"/>
          <w:w w:val="105"/>
        </w:rPr>
        <w:t>ect</w:t>
      </w:r>
      <w:r w:rsidRPr="00091A76">
        <w:rPr>
          <w:color w:val="auto"/>
          <w:w w:val="105"/>
        </w:rPr>
        <w:t>o</w:t>
      </w:r>
      <w:r w:rsidRPr="00DE1EBF">
        <w:rPr>
          <w:color w:val="auto"/>
          <w:w w:val="105"/>
        </w:rPr>
        <w:t>res</w:t>
      </w:r>
      <w:r w:rsidRPr="00091A76">
        <w:rPr>
          <w:color w:val="auto"/>
          <w:w w:val="105"/>
        </w:rPr>
        <w:t xml:space="preserve"> y </w:t>
      </w:r>
      <w:r w:rsidRPr="00DE1EBF">
        <w:rPr>
          <w:color w:val="auto"/>
          <w:w w:val="105"/>
        </w:rPr>
        <w:t>el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J</w:t>
      </w:r>
      <w:r w:rsidRPr="00091A76">
        <w:rPr>
          <w:color w:val="auto"/>
          <w:w w:val="105"/>
        </w:rPr>
        <w:t>e</w:t>
      </w:r>
      <w:r w:rsidRPr="00DE1EBF">
        <w:rPr>
          <w:color w:val="auto"/>
          <w:w w:val="105"/>
        </w:rPr>
        <w:t>fe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d</w:t>
      </w:r>
      <w:r w:rsidRPr="00091A76">
        <w:rPr>
          <w:color w:val="auto"/>
          <w:w w:val="105"/>
        </w:rPr>
        <w:t>e</w:t>
      </w:r>
      <w:r w:rsidRPr="00DE1EBF">
        <w:rPr>
          <w:color w:val="auto"/>
          <w:w w:val="105"/>
        </w:rPr>
        <w:t>l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Departamento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de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Serv</w:t>
      </w:r>
      <w:r w:rsidRPr="00091A76">
        <w:rPr>
          <w:color w:val="auto"/>
          <w:w w:val="105"/>
        </w:rPr>
        <w:t>ici</w:t>
      </w:r>
      <w:r w:rsidRPr="00DE1EBF">
        <w:rPr>
          <w:color w:val="auto"/>
          <w:w w:val="105"/>
        </w:rPr>
        <w:t>os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Adm</w:t>
      </w:r>
      <w:r w:rsidRPr="00091A76">
        <w:rPr>
          <w:color w:val="auto"/>
          <w:w w:val="105"/>
        </w:rPr>
        <w:t>i</w:t>
      </w:r>
      <w:r w:rsidRPr="00DE1EBF">
        <w:rPr>
          <w:color w:val="auto"/>
          <w:w w:val="105"/>
        </w:rPr>
        <w:t>n</w:t>
      </w:r>
      <w:r w:rsidRPr="00091A76">
        <w:rPr>
          <w:color w:val="auto"/>
          <w:w w:val="105"/>
        </w:rPr>
        <w:t>i</w:t>
      </w:r>
      <w:r w:rsidRPr="00DE1EBF">
        <w:rPr>
          <w:color w:val="auto"/>
          <w:w w:val="105"/>
        </w:rPr>
        <w:t>strativos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deben</w:t>
      </w:r>
      <w:r w:rsidRPr="00091A76">
        <w:rPr>
          <w:color w:val="auto"/>
          <w:w w:val="105"/>
        </w:rPr>
        <w:t xml:space="preserve"> </w:t>
      </w:r>
      <w:r w:rsidR="00091A76">
        <w:rPr>
          <w:color w:val="auto"/>
          <w:w w:val="105"/>
        </w:rPr>
        <w:t>verificar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que</w:t>
      </w:r>
      <w:r w:rsidRPr="00091A76">
        <w:rPr>
          <w:color w:val="auto"/>
          <w:w w:val="105"/>
        </w:rPr>
        <w:t xml:space="preserve"> l</w:t>
      </w:r>
      <w:r w:rsidRPr="00DE1EBF">
        <w:rPr>
          <w:color w:val="auto"/>
          <w:w w:val="105"/>
        </w:rPr>
        <w:t>os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cursos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que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su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personal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está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so</w:t>
      </w:r>
      <w:r w:rsidRPr="00091A76">
        <w:rPr>
          <w:color w:val="auto"/>
          <w:w w:val="105"/>
        </w:rPr>
        <w:t>li</w:t>
      </w:r>
      <w:r w:rsidRPr="00DE1EBF">
        <w:rPr>
          <w:color w:val="auto"/>
          <w:w w:val="105"/>
        </w:rPr>
        <w:t>c</w:t>
      </w:r>
      <w:r w:rsidRPr="00091A76">
        <w:rPr>
          <w:color w:val="auto"/>
          <w:w w:val="105"/>
        </w:rPr>
        <w:t>i</w:t>
      </w:r>
      <w:r w:rsidRPr="00DE1EBF">
        <w:rPr>
          <w:color w:val="auto"/>
          <w:w w:val="105"/>
        </w:rPr>
        <w:t>tando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son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p</w:t>
      </w:r>
      <w:r w:rsidRPr="00091A76">
        <w:rPr>
          <w:color w:val="auto"/>
          <w:w w:val="105"/>
        </w:rPr>
        <w:t>ar</w:t>
      </w:r>
      <w:r w:rsidRPr="00DE1EBF">
        <w:rPr>
          <w:color w:val="auto"/>
          <w:w w:val="105"/>
        </w:rPr>
        <w:t>a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mejorar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</w:t>
      </w:r>
      <w:r w:rsidRPr="00091A76">
        <w:rPr>
          <w:color w:val="auto"/>
          <w:w w:val="105"/>
        </w:rPr>
        <w:t>u</w:t>
      </w:r>
      <w:r w:rsidRPr="00DE1EBF">
        <w:rPr>
          <w:color w:val="auto"/>
          <w:w w:val="105"/>
        </w:rPr>
        <w:t>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fu</w:t>
      </w:r>
      <w:r w:rsidRPr="00091A76">
        <w:rPr>
          <w:color w:val="auto"/>
          <w:w w:val="105"/>
        </w:rPr>
        <w:t>n</w:t>
      </w:r>
      <w:r w:rsidRPr="00DE1EBF">
        <w:rPr>
          <w:color w:val="auto"/>
          <w:w w:val="105"/>
        </w:rPr>
        <w:t>ciones</w:t>
      </w:r>
      <w:r w:rsidRPr="00091A76">
        <w:rPr>
          <w:color w:val="auto"/>
          <w:w w:val="105"/>
        </w:rPr>
        <w:t xml:space="preserve"> y </w:t>
      </w:r>
      <w:r w:rsidRPr="00DE1EBF">
        <w:rPr>
          <w:color w:val="auto"/>
          <w:w w:val="105"/>
        </w:rPr>
        <w:t>de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esta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manera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fortalecer</w:t>
      </w:r>
      <w:r w:rsidRPr="00091A76">
        <w:rPr>
          <w:color w:val="auto"/>
          <w:w w:val="105"/>
        </w:rPr>
        <w:t xml:space="preserve"> l</w:t>
      </w:r>
      <w:r w:rsidRPr="00DE1EBF">
        <w:rPr>
          <w:color w:val="auto"/>
          <w:w w:val="105"/>
        </w:rPr>
        <w:t>os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</w:t>
      </w:r>
      <w:r w:rsidRPr="00091A76">
        <w:rPr>
          <w:color w:val="auto"/>
          <w:w w:val="105"/>
        </w:rPr>
        <w:t>i</w:t>
      </w:r>
      <w:r w:rsidRPr="00DE1EBF">
        <w:rPr>
          <w:color w:val="auto"/>
          <w:w w:val="105"/>
        </w:rPr>
        <w:t>stemas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</w:t>
      </w:r>
      <w:r w:rsidRPr="00091A76">
        <w:rPr>
          <w:color w:val="auto"/>
          <w:w w:val="105"/>
        </w:rPr>
        <w:t>I</w:t>
      </w:r>
      <w:r w:rsidRPr="00DE1EBF">
        <w:rPr>
          <w:color w:val="auto"/>
          <w:w w:val="105"/>
        </w:rPr>
        <w:t>G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o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SGC</w:t>
      </w:r>
      <w:r w:rsidRPr="00091A76">
        <w:rPr>
          <w:color w:val="auto"/>
          <w:w w:val="105"/>
        </w:rPr>
        <w:t>L</w:t>
      </w:r>
      <w:r w:rsidRPr="00DE1EBF">
        <w:rPr>
          <w:color w:val="auto"/>
          <w:w w:val="105"/>
        </w:rPr>
        <w:t>,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según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sean</w:t>
      </w:r>
      <w:r w:rsidRPr="00091A76">
        <w:rPr>
          <w:color w:val="auto"/>
          <w:w w:val="105"/>
        </w:rPr>
        <w:t xml:space="preserve"> l</w:t>
      </w:r>
      <w:r w:rsidRPr="00DE1EBF">
        <w:rPr>
          <w:color w:val="auto"/>
          <w:w w:val="105"/>
        </w:rPr>
        <w:t>as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fu</w:t>
      </w:r>
      <w:r w:rsidRPr="00091A76">
        <w:rPr>
          <w:color w:val="auto"/>
          <w:w w:val="105"/>
        </w:rPr>
        <w:t>n</w:t>
      </w:r>
      <w:r w:rsidRPr="00DE1EBF">
        <w:rPr>
          <w:color w:val="auto"/>
          <w:w w:val="105"/>
        </w:rPr>
        <w:t>ciones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del</w:t>
      </w:r>
      <w:r w:rsidRPr="00091A76">
        <w:rPr>
          <w:color w:val="auto"/>
          <w:w w:val="105"/>
        </w:rPr>
        <w:t xml:space="preserve"> </w:t>
      </w:r>
      <w:r w:rsidRPr="00DE1EBF">
        <w:rPr>
          <w:color w:val="auto"/>
          <w:w w:val="105"/>
        </w:rPr>
        <w:t>so</w:t>
      </w:r>
      <w:r w:rsidRPr="00091A76">
        <w:rPr>
          <w:color w:val="auto"/>
          <w:w w:val="105"/>
        </w:rPr>
        <w:t>li</w:t>
      </w:r>
      <w:r w:rsidRPr="00DE1EBF">
        <w:rPr>
          <w:color w:val="auto"/>
          <w:w w:val="105"/>
        </w:rPr>
        <w:t>c</w:t>
      </w:r>
      <w:r w:rsidRPr="00091A76">
        <w:rPr>
          <w:color w:val="auto"/>
          <w:w w:val="105"/>
        </w:rPr>
        <w:t>i</w:t>
      </w:r>
      <w:r w:rsidRPr="00DE1EBF">
        <w:rPr>
          <w:color w:val="auto"/>
          <w:w w:val="105"/>
        </w:rPr>
        <w:t>tant</w:t>
      </w:r>
      <w:r w:rsidRPr="00091A76">
        <w:rPr>
          <w:color w:val="auto"/>
          <w:w w:val="105"/>
        </w:rPr>
        <w:t>e</w:t>
      </w:r>
      <w:r>
        <w:rPr>
          <w:color w:val="auto"/>
          <w:spacing w:val="11"/>
          <w:w w:val="105"/>
        </w:rPr>
        <w:t>.</w:t>
      </w:r>
    </w:p>
    <w:p w:rsidR="00DE1EBF" w:rsidRPr="00DE1EBF" w:rsidRDefault="00DE1EBF" w:rsidP="00DE1EBF">
      <w:pPr>
        <w:pStyle w:val="Textoindependiente"/>
        <w:tabs>
          <w:tab w:val="left" w:pos="708"/>
        </w:tabs>
        <w:spacing w:before="103" w:line="312" w:lineRule="auto"/>
        <w:ind w:left="701" w:right="1165" w:hanging="572"/>
        <w:rPr>
          <w:color w:val="auto"/>
        </w:rPr>
        <w:sectPr w:rsidR="00DE1EBF" w:rsidRPr="00DE1EBF">
          <w:footerReference w:type="default" r:id="rId12"/>
          <w:pgSz w:w="12240" w:h="15840"/>
          <w:pgMar w:top="1480" w:right="520" w:bottom="1020" w:left="1600" w:header="0" w:footer="836" w:gutter="0"/>
          <w:pgNumType w:start="2"/>
          <w:cols w:space="720"/>
        </w:sectPr>
      </w:pPr>
    </w:p>
    <w:p w:rsidR="00DD60AA" w:rsidRPr="00DE1EBF" w:rsidRDefault="00B66C68" w:rsidP="00010656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sz w:val="24"/>
        </w:rPr>
      </w:pPr>
      <w:r w:rsidRPr="00DE1EBF">
        <w:rPr>
          <w:b/>
          <w:smallCaps/>
          <w:sz w:val="24"/>
        </w:rPr>
        <w:t>Desarrollo</w:t>
      </w:r>
    </w:p>
    <w:p w:rsidR="00B66C68" w:rsidRPr="009E5155" w:rsidRDefault="00B66C68" w:rsidP="00DE1EBF">
      <w:pPr>
        <w:jc w:val="both"/>
        <w:rPr>
          <w:rFonts w:eastAsia="Arial" w:cs="Arial"/>
          <w:spacing w:val="1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81"/>
        <w:gridCol w:w="2092"/>
        <w:gridCol w:w="1943"/>
      </w:tblGrid>
      <w:tr w:rsidR="009E5155" w:rsidRPr="00DE1EBF" w:rsidTr="004A5A61">
        <w:trPr>
          <w:cantSplit/>
          <w:trHeight w:val="817"/>
          <w:tblHeader/>
        </w:trPr>
        <w:tc>
          <w:tcPr>
            <w:tcW w:w="3028" w:type="pct"/>
            <w:shd w:val="clear" w:color="auto" w:fill="9BBB59"/>
            <w:vAlign w:val="center"/>
          </w:tcPr>
          <w:p w:rsidR="006C5379" w:rsidRPr="00DE1EBF" w:rsidRDefault="004A5A61" w:rsidP="00DE1EBF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rFonts w:ascii="Arial Narrow" w:hAnsi="Arial Narrow"/>
                <w:smallCaps/>
                <w:sz w:val="24"/>
              </w:rPr>
            </w:pPr>
            <w:r w:rsidRPr="00DE1EBF">
              <w:rPr>
                <w:rFonts w:ascii="Arial Narrow" w:hAnsi="Arial Narrow"/>
                <w:b/>
                <w:smallCaps/>
                <w:sz w:val="24"/>
              </w:rPr>
              <w:t>Actividad</w:t>
            </w:r>
          </w:p>
        </w:tc>
        <w:tc>
          <w:tcPr>
            <w:tcW w:w="1056" w:type="pct"/>
            <w:shd w:val="clear" w:color="auto" w:fill="9BBB59"/>
            <w:vAlign w:val="center"/>
          </w:tcPr>
          <w:p w:rsidR="006C5379" w:rsidRPr="00DE1EBF" w:rsidRDefault="004A5A61" w:rsidP="00DE1EBF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rFonts w:ascii="Arial Narrow" w:hAnsi="Arial Narrow"/>
                <w:smallCaps/>
                <w:sz w:val="24"/>
              </w:rPr>
            </w:pPr>
            <w:r w:rsidRPr="00DE1EBF">
              <w:rPr>
                <w:rFonts w:ascii="Arial Narrow" w:hAnsi="Arial Narrow"/>
                <w:b/>
                <w:smallCaps/>
                <w:sz w:val="24"/>
              </w:rPr>
              <w:t>Responsable</w:t>
            </w:r>
          </w:p>
        </w:tc>
        <w:tc>
          <w:tcPr>
            <w:tcW w:w="916" w:type="pct"/>
            <w:shd w:val="clear" w:color="auto" w:fill="9BBB59"/>
            <w:vAlign w:val="center"/>
          </w:tcPr>
          <w:p w:rsidR="006C5379" w:rsidRPr="00DE1EBF" w:rsidRDefault="004A5A61" w:rsidP="00DE1EBF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rFonts w:ascii="Arial Narrow" w:hAnsi="Arial Narrow"/>
                <w:smallCaps/>
                <w:sz w:val="24"/>
              </w:rPr>
            </w:pPr>
            <w:r w:rsidRPr="00DE1EBF">
              <w:rPr>
                <w:rFonts w:ascii="Arial Narrow" w:hAnsi="Arial Narrow"/>
                <w:b/>
                <w:smallCaps/>
                <w:sz w:val="24"/>
              </w:rPr>
              <w:t>Registros</w:t>
            </w:r>
          </w:p>
        </w:tc>
      </w:tr>
      <w:tr w:rsidR="009E5155" w:rsidRPr="00DE1EBF" w:rsidTr="00C84E21">
        <w:trPr>
          <w:cantSplit/>
          <w:trHeight w:val="20"/>
        </w:trPr>
        <w:tc>
          <w:tcPr>
            <w:tcW w:w="3028" w:type="pct"/>
          </w:tcPr>
          <w:p w:rsidR="00D225E6" w:rsidRPr="00091A76" w:rsidRDefault="00352EB1" w:rsidP="00091A76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>E</w:t>
            </w:r>
            <w:r w:rsidRPr="00DE1EBF">
              <w:rPr>
                <w:rFonts w:cs="Arial"/>
                <w:w w:val="110"/>
                <w:sz w:val="24"/>
                <w:szCs w:val="24"/>
              </w:rPr>
              <w:t>l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dueño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de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este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proced</w:t>
            </w:r>
            <w:r w:rsidRPr="00091A76">
              <w:rPr>
                <w:rFonts w:cs="Arial"/>
                <w:w w:val="110"/>
                <w:sz w:val="24"/>
                <w:szCs w:val="24"/>
              </w:rPr>
              <w:t>i</w:t>
            </w:r>
            <w:r w:rsidRPr="00DE1EBF">
              <w:rPr>
                <w:rFonts w:cs="Arial"/>
                <w:w w:val="110"/>
                <w:sz w:val="24"/>
                <w:szCs w:val="24"/>
              </w:rPr>
              <w:t>m</w:t>
            </w:r>
            <w:r w:rsidRPr="00091A76">
              <w:rPr>
                <w:rFonts w:cs="Arial"/>
                <w:w w:val="110"/>
                <w:sz w:val="24"/>
                <w:szCs w:val="24"/>
              </w:rPr>
              <w:t>i</w:t>
            </w:r>
            <w:r w:rsidRPr="00DE1EBF">
              <w:rPr>
                <w:rFonts w:cs="Arial"/>
                <w:w w:val="110"/>
                <w:sz w:val="24"/>
                <w:szCs w:val="24"/>
              </w:rPr>
              <w:t>ento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e</w:t>
            </w:r>
            <w:r w:rsidRPr="00091A76">
              <w:rPr>
                <w:rFonts w:cs="Arial"/>
                <w:w w:val="110"/>
                <w:sz w:val="24"/>
                <w:szCs w:val="24"/>
              </w:rPr>
              <w:t>n</w:t>
            </w:r>
            <w:r w:rsidRPr="00DE1EBF">
              <w:rPr>
                <w:rFonts w:cs="Arial"/>
                <w:w w:val="110"/>
                <w:sz w:val="24"/>
                <w:szCs w:val="24"/>
              </w:rPr>
              <w:t>v</w:t>
            </w:r>
            <w:r w:rsidRPr="00091A76">
              <w:rPr>
                <w:rFonts w:cs="Arial"/>
                <w:w w:val="110"/>
                <w:sz w:val="24"/>
                <w:szCs w:val="24"/>
              </w:rPr>
              <w:t>i</w:t>
            </w:r>
            <w:r w:rsidRPr="00DE1EBF">
              <w:rPr>
                <w:rFonts w:cs="Arial"/>
                <w:w w:val="110"/>
                <w:sz w:val="24"/>
                <w:szCs w:val="24"/>
              </w:rPr>
              <w:t>ará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en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el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terc</w:t>
            </w:r>
            <w:r w:rsidRPr="00091A76">
              <w:rPr>
                <w:rFonts w:cs="Arial"/>
                <w:w w:val="110"/>
                <w:sz w:val="24"/>
                <w:szCs w:val="24"/>
              </w:rPr>
              <w:t>e</w:t>
            </w:r>
            <w:r w:rsidRPr="00DE1EBF">
              <w:rPr>
                <w:rFonts w:cs="Arial"/>
                <w:w w:val="110"/>
                <w:sz w:val="24"/>
                <w:szCs w:val="24"/>
              </w:rPr>
              <w:t>r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tr</w:t>
            </w:r>
            <w:r w:rsidRPr="00091A76">
              <w:rPr>
                <w:rFonts w:cs="Arial"/>
                <w:w w:val="110"/>
                <w:sz w:val="24"/>
                <w:szCs w:val="24"/>
              </w:rPr>
              <w:t>i</w:t>
            </w:r>
            <w:r w:rsidRPr="00DE1EBF">
              <w:rPr>
                <w:rFonts w:cs="Arial"/>
                <w:w w:val="110"/>
                <w:sz w:val="24"/>
                <w:szCs w:val="24"/>
              </w:rPr>
              <w:t>mestre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de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cada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añ</w:t>
            </w:r>
            <w:r w:rsidRPr="00091A76">
              <w:rPr>
                <w:rFonts w:cs="Arial"/>
                <w:w w:val="110"/>
                <w:sz w:val="24"/>
                <w:szCs w:val="24"/>
              </w:rPr>
              <w:t>o</w:t>
            </w:r>
            <w:r w:rsidRPr="00DE1EBF">
              <w:rPr>
                <w:rFonts w:cs="Arial"/>
                <w:w w:val="110"/>
                <w:sz w:val="24"/>
                <w:szCs w:val="24"/>
              </w:rPr>
              <w:t>,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por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correo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electrón</w:t>
            </w:r>
            <w:r w:rsidRPr="00091A76">
              <w:rPr>
                <w:rFonts w:cs="Arial"/>
                <w:w w:val="110"/>
                <w:sz w:val="24"/>
                <w:szCs w:val="24"/>
              </w:rPr>
              <w:t>i</w:t>
            </w:r>
            <w:r w:rsidRPr="00DE1EBF">
              <w:rPr>
                <w:rFonts w:cs="Arial"/>
                <w:w w:val="110"/>
                <w:sz w:val="24"/>
                <w:szCs w:val="24"/>
              </w:rPr>
              <w:t>co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el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fo</w:t>
            </w:r>
            <w:r w:rsidRPr="00DE1EBF">
              <w:rPr>
                <w:rFonts w:cs="Arial"/>
                <w:w w:val="110"/>
                <w:sz w:val="24"/>
                <w:szCs w:val="24"/>
              </w:rPr>
              <w:t>r</w:t>
            </w:r>
            <w:r w:rsidRPr="00091A76">
              <w:rPr>
                <w:rFonts w:cs="Arial"/>
                <w:w w:val="110"/>
                <w:sz w:val="24"/>
                <w:szCs w:val="24"/>
              </w:rPr>
              <w:t>m</w:t>
            </w:r>
            <w:r w:rsidRPr="00DE1EBF">
              <w:rPr>
                <w:rFonts w:cs="Arial"/>
                <w:w w:val="110"/>
                <w:sz w:val="24"/>
                <w:szCs w:val="24"/>
              </w:rPr>
              <w:t>ato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d</w:t>
            </w:r>
            <w:r w:rsidRPr="00DE1EBF">
              <w:rPr>
                <w:rFonts w:cs="Arial"/>
                <w:w w:val="110"/>
                <w:sz w:val="24"/>
                <w:szCs w:val="24"/>
              </w:rPr>
              <w:t>e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detección y </w:t>
            </w:r>
            <w:r w:rsidRPr="00DE1EBF">
              <w:rPr>
                <w:rFonts w:cs="Arial"/>
                <w:w w:val="110"/>
                <w:sz w:val="24"/>
                <w:szCs w:val="24"/>
              </w:rPr>
              <w:t>solic</w:t>
            </w:r>
            <w:r w:rsidRPr="00091A76">
              <w:rPr>
                <w:rFonts w:cs="Arial"/>
                <w:w w:val="110"/>
                <w:sz w:val="24"/>
                <w:szCs w:val="24"/>
              </w:rPr>
              <w:t>i</w:t>
            </w:r>
            <w:r w:rsidRPr="00DE1EBF">
              <w:rPr>
                <w:rFonts w:cs="Arial"/>
                <w:w w:val="110"/>
                <w:sz w:val="24"/>
                <w:szCs w:val="24"/>
              </w:rPr>
              <w:t>t</w:t>
            </w:r>
            <w:r w:rsidRPr="00091A76">
              <w:rPr>
                <w:rFonts w:cs="Arial"/>
                <w:w w:val="110"/>
                <w:sz w:val="24"/>
                <w:szCs w:val="24"/>
              </w:rPr>
              <w:t>u</w:t>
            </w:r>
            <w:r w:rsidRPr="00DE1EBF">
              <w:rPr>
                <w:rFonts w:cs="Arial"/>
                <w:w w:val="110"/>
                <w:sz w:val="24"/>
                <w:szCs w:val="24"/>
              </w:rPr>
              <w:t>d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de capacitación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a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Pr="00DE1EBF">
              <w:rPr>
                <w:rFonts w:cs="Arial"/>
                <w:w w:val="110"/>
                <w:sz w:val="24"/>
                <w:szCs w:val="24"/>
              </w:rPr>
              <w:t>la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="00091A76">
              <w:rPr>
                <w:rFonts w:cs="Arial"/>
                <w:w w:val="110"/>
                <w:sz w:val="24"/>
                <w:szCs w:val="24"/>
              </w:rPr>
              <w:t>J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unta </w:t>
            </w:r>
            <w:r w:rsidR="00091A76">
              <w:rPr>
                <w:rFonts w:cs="Arial"/>
                <w:w w:val="110"/>
                <w:sz w:val="24"/>
                <w:szCs w:val="24"/>
              </w:rPr>
              <w:t>D</w:t>
            </w:r>
            <w:r w:rsidRPr="00091A76">
              <w:rPr>
                <w:rFonts w:cs="Arial"/>
                <w:w w:val="110"/>
                <w:sz w:val="24"/>
                <w:szCs w:val="24"/>
              </w:rPr>
              <w:t>irectiva</w:t>
            </w:r>
            <w:r w:rsidR="00091A76">
              <w:rPr>
                <w:rFonts w:cs="Arial"/>
                <w:w w:val="110"/>
                <w:sz w:val="24"/>
                <w:szCs w:val="24"/>
              </w:rPr>
              <w:t>, para definir el plan de capacitación del año siguiente.</w:t>
            </w:r>
          </w:p>
        </w:tc>
        <w:tc>
          <w:tcPr>
            <w:tcW w:w="1056" w:type="pct"/>
          </w:tcPr>
          <w:p w:rsidR="00D225E6" w:rsidRPr="009E5155" w:rsidRDefault="00091A76" w:rsidP="00DE1EBF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Subdirector de Posgrado</w:t>
            </w:r>
          </w:p>
        </w:tc>
        <w:tc>
          <w:tcPr>
            <w:tcW w:w="916" w:type="pct"/>
          </w:tcPr>
          <w:p w:rsidR="00D225E6" w:rsidRPr="00010656" w:rsidRDefault="00091A76" w:rsidP="00DE1EBF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detección y solicitud de capacitación</w:t>
            </w:r>
          </w:p>
        </w:tc>
      </w:tr>
      <w:tr w:rsidR="009E5155" w:rsidRPr="00DE1EBF" w:rsidTr="00C84E21">
        <w:trPr>
          <w:cantSplit/>
          <w:trHeight w:val="20"/>
        </w:trPr>
        <w:tc>
          <w:tcPr>
            <w:tcW w:w="3028" w:type="pct"/>
          </w:tcPr>
          <w:p w:rsidR="00D225E6" w:rsidRPr="00091A76" w:rsidRDefault="00500EA1" w:rsidP="00091A76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 xml:space="preserve">El Director, </w:t>
            </w:r>
            <w:r w:rsidR="00091A76">
              <w:rPr>
                <w:rFonts w:cs="Arial"/>
                <w:w w:val="110"/>
                <w:sz w:val="24"/>
                <w:szCs w:val="24"/>
              </w:rPr>
              <w:t>S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ubdirectores y el </w:t>
            </w:r>
            <w:r w:rsidR="00091A76">
              <w:rPr>
                <w:rFonts w:cs="Arial"/>
                <w:w w:val="110"/>
                <w:sz w:val="24"/>
                <w:szCs w:val="24"/>
              </w:rPr>
              <w:t>J</w:t>
            </w:r>
            <w:r w:rsidRPr="00091A76">
              <w:rPr>
                <w:rFonts w:cs="Arial"/>
                <w:w w:val="110"/>
                <w:sz w:val="24"/>
                <w:szCs w:val="24"/>
              </w:rPr>
              <w:t>efe del Departamento de Servicios Administrativos</w:t>
            </w:r>
            <w:r w:rsidR="00091A76">
              <w:rPr>
                <w:rFonts w:cs="Arial"/>
                <w:w w:val="110"/>
                <w:sz w:val="24"/>
                <w:szCs w:val="24"/>
              </w:rPr>
              <w:t xml:space="preserve"> </w:t>
            </w:r>
            <w:r w:rsidR="00091A76" w:rsidRPr="00091A76">
              <w:rPr>
                <w:rFonts w:cs="Arial"/>
                <w:w w:val="110"/>
                <w:sz w:val="24"/>
                <w:szCs w:val="24"/>
              </w:rPr>
              <w:t>y Técnicos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le pedirán a su personal que llenen, firmen y les regrese este formato.</w:t>
            </w:r>
          </w:p>
        </w:tc>
        <w:tc>
          <w:tcPr>
            <w:tcW w:w="1056" w:type="pct"/>
          </w:tcPr>
          <w:p w:rsidR="00091A76" w:rsidRDefault="00091A76" w:rsidP="00DE1EBF">
            <w:pPr>
              <w:pStyle w:val="Encabezado"/>
              <w:spacing w:after="120"/>
              <w:ind w:right="125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>Director,</w:t>
            </w:r>
          </w:p>
          <w:p w:rsidR="00091A76" w:rsidRDefault="00091A76" w:rsidP="00DE1EBF">
            <w:pPr>
              <w:pStyle w:val="Encabezado"/>
              <w:spacing w:after="120"/>
              <w:ind w:right="125"/>
              <w:jc w:val="both"/>
              <w:rPr>
                <w:rFonts w:cs="Arial"/>
                <w:w w:val="110"/>
                <w:sz w:val="24"/>
                <w:szCs w:val="24"/>
              </w:rPr>
            </w:pPr>
            <w:r>
              <w:rPr>
                <w:rFonts w:cs="Arial"/>
                <w:w w:val="110"/>
                <w:sz w:val="24"/>
                <w:szCs w:val="24"/>
              </w:rPr>
              <w:t>S</w:t>
            </w:r>
            <w:r w:rsidRPr="00091A76">
              <w:rPr>
                <w:rFonts w:cs="Arial"/>
                <w:w w:val="110"/>
                <w:sz w:val="24"/>
                <w:szCs w:val="24"/>
              </w:rPr>
              <w:t>ubdirectores</w:t>
            </w:r>
            <w:r>
              <w:rPr>
                <w:rFonts w:cs="Arial"/>
                <w:w w:val="110"/>
                <w:sz w:val="24"/>
                <w:szCs w:val="24"/>
              </w:rPr>
              <w:t>,</w:t>
            </w:r>
          </w:p>
          <w:p w:rsidR="008947A0" w:rsidRDefault="00091A76" w:rsidP="00DE1EBF">
            <w:pPr>
              <w:pStyle w:val="Encabezado"/>
              <w:spacing w:after="120"/>
              <w:ind w:right="125"/>
              <w:jc w:val="both"/>
              <w:rPr>
                <w:rFonts w:cs="Arial"/>
                <w:w w:val="110"/>
                <w:sz w:val="24"/>
                <w:szCs w:val="24"/>
              </w:rPr>
            </w:pPr>
            <w:r>
              <w:rPr>
                <w:rFonts w:cs="Arial"/>
                <w:w w:val="110"/>
                <w:sz w:val="24"/>
                <w:szCs w:val="24"/>
              </w:rPr>
              <w:t>J</w:t>
            </w:r>
            <w:r w:rsidRPr="00091A76">
              <w:rPr>
                <w:rFonts w:cs="Arial"/>
                <w:w w:val="110"/>
                <w:sz w:val="24"/>
                <w:szCs w:val="24"/>
              </w:rPr>
              <w:t>efe del Departamento de Servicios Administrativos y Técnicos</w:t>
            </w:r>
            <w:r>
              <w:rPr>
                <w:rFonts w:cs="Arial"/>
                <w:w w:val="110"/>
                <w:sz w:val="24"/>
                <w:szCs w:val="24"/>
              </w:rPr>
              <w:t>,</w:t>
            </w:r>
          </w:p>
          <w:p w:rsidR="00091A76" w:rsidRPr="009E5155" w:rsidRDefault="00091A76" w:rsidP="00DE1EBF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w w:val="110"/>
                <w:sz w:val="24"/>
                <w:szCs w:val="24"/>
              </w:rPr>
              <w:t>Personal del CMP+L</w:t>
            </w:r>
            <w:r w:rsidR="000C530E">
              <w:rPr>
                <w:rFonts w:cs="Arial"/>
                <w:w w:val="110"/>
                <w:sz w:val="24"/>
                <w:szCs w:val="24"/>
              </w:rPr>
              <w:t>.</w:t>
            </w:r>
          </w:p>
        </w:tc>
        <w:tc>
          <w:tcPr>
            <w:tcW w:w="916" w:type="pct"/>
          </w:tcPr>
          <w:p w:rsidR="00D225E6" w:rsidRPr="009E5155" w:rsidRDefault="00091A76" w:rsidP="00DE1EBF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detección y solicitud de capacitación</w:t>
            </w:r>
            <w:r w:rsidR="000A3D5D">
              <w:rPr>
                <w:rFonts w:cs="Arial"/>
                <w:sz w:val="24"/>
              </w:rPr>
              <w:t xml:space="preserve"> completado.</w:t>
            </w:r>
          </w:p>
        </w:tc>
      </w:tr>
      <w:tr w:rsidR="009E5155" w:rsidRPr="00DE1EBF" w:rsidTr="00C84E21">
        <w:trPr>
          <w:cantSplit/>
          <w:trHeight w:val="20"/>
        </w:trPr>
        <w:tc>
          <w:tcPr>
            <w:tcW w:w="3028" w:type="pct"/>
          </w:tcPr>
          <w:p w:rsidR="00D225E6" w:rsidRPr="00091A76" w:rsidRDefault="003A5E84" w:rsidP="009E5155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 xml:space="preserve">El </w:t>
            </w:r>
            <w:r w:rsidR="00500EA1" w:rsidRPr="00091A76">
              <w:rPr>
                <w:rFonts w:cs="Arial"/>
                <w:w w:val="110"/>
                <w:sz w:val="24"/>
                <w:szCs w:val="24"/>
              </w:rPr>
              <w:t>Director, Subdirectores y el Jefe del Departamento de Servicios Administrativos y Técnicos entregarán los formatos al dueño de este procedimiento.</w:t>
            </w:r>
          </w:p>
        </w:tc>
        <w:tc>
          <w:tcPr>
            <w:tcW w:w="1056" w:type="pct"/>
          </w:tcPr>
          <w:p w:rsidR="000A3D5D" w:rsidRDefault="000A3D5D" w:rsidP="000A3D5D">
            <w:pPr>
              <w:pStyle w:val="Encabezado"/>
              <w:spacing w:after="120"/>
              <w:ind w:right="125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>Director,</w:t>
            </w:r>
          </w:p>
          <w:p w:rsidR="000A3D5D" w:rsidRDefault="000A3D5D" w:rsidP="000A3D5D">
            <w:pPr>
              <w:pStyle w:val="Encabezado"/>
              <w:spacing w:after="120"/>
              <w:ind w:right="125"/>
              <w:jc w:val="both"/>
              <w:rPr>
                <w:rFonts w:cs="Arial"/>
                <w:w w:val="110"/>
                <w:sz w:val="24"/>
                <w:szCs w:val="24"/>
              </w:rPr>
            </w:pPr>
            <w:r>
              <w:rPr>
                <w:rFonts w:cs="Arial"/>
                <w:w w:val="110"/>
                <w:sz w:val="24"/>
                <w:szCs w:val="24"/>
              </w:rPr>
              <w:t>S</w:t>
            </w:r>
            <w:r w:rsidRPr="00091A76">
              <w:rPr>
                <w:rFonts w:cs="Arial"/>
                <w:w w:val="110"/>
                <w:sz w:val="24"/>
                <w:szCs w:val="24"/>
              </w:rPr>
              <w:t>ubdirectores</w:t>
            </w:r>
            <w:r>
              <w:rPr>
                <w:rFonts w:cs="Arial"/>
                <w:w w:val="110"/>
                <w:sz w:val="24"/>
                <w:szCs w:val="24"/>
              </w:rPr>
              <w:t>,</w:t>
            </w:r>
          </w:p>
          <w:p w:rsidR="00D225E6" w:rsidRPr="000A3D5D" w:rsidRDefault="000A3D5D" w:rsidP="000A3D5D">
            <w:pPr>
              <w:pStyle w:val="Encabezado"/>
              <w:spacing w:after="120"/>
              <w:ind w:right="125"/>
              <w:jc w:val="both"/>
              <w:rPr>
                <w:rFonts w:cs="Arial"/>
                <w:w w:val="110"/>
                <w:sz w:val="24"/>
                <w:szCs w:val="24"/>
              </w:rPr>
            </w:pPr>
            <w:r>
              <w:rPr>
                <w:rFonts w:cs="Arial"/>
                <w:w w:val="110"/>
                <w:sz w:val="24"/>
                <w:szCs w:val="24"/>
              </w:rPr>
              <w:t>J</w:t>
            </w:r>
            <w:r w:rsidRPr="00091A76">
              <w:rPr>
                <w:rFonts w:cs="Arial"/>
                <w:w w:val="110"/>
                <w:sz w:val="24"/>
                <w:szCs w:val="24"/>
              </w:rPr>
              <w:t>efe del Departamento de Servicios Administrativos y Técnicos</w:t>
            </w:r>
            <w:r w:rsidR="000C530E">
              <w:rPr>
                <w:rFonts w:cs="Arial"/>
                <w:w w:val="110"/>
                <w:sz w:val="24"/>
                <w:szCs w:val="24"/>
              </w:rPr>
              <w:t>.</w:t>
            </w:r>
          </w:p>
        </w:tc>
        <w:tc>
          <w:tcPr>
            <w:tcW w:w="916" w:type="pct"/>
          </w:tcPr>
          <w:p w:rsidR="00D225E6" w:rsidRPr="009E5155" w:rsidRDefault="000A3D5D" w:rsidP="00DE1EBF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detección y solicitud de capacitación completado y firmado.</w:t>
            </w:r>
          </w:p>
        </w:tc>
      </w:tr>
      <w:tr w:rsidR="009E5155" w:rsidRPr="00DE1EBF" w:rsidTr="00C84E21">
        <w:trPr>
          <w:cantSplit/>
          <w:trHeight w:val="20"/>
        </w:trPr>
        <w:tc>
          <w:tcPr>
            <w:tcW w:w="3028" w:type="pct"/>
          </w:tcPr>
          <w:p w:rsidR="001D35E7" w:rsidRPr="00091A76" w:rsidRDefault="00500EA1" w:rsidP="006B47F3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>El dueño de este procedimiento hará un listado de los cursos señalados en los formatos y deberá presentarlo a la Junta Directiva (J</w:t>
            </w:r>
            <w:r w:rsidR="006B47F3">
              <w:rPr>
                <w:rFonts w:cs="Arial"/>
                <w:w w:val="110"/>
                <w:sz w:val="24"/>
                <w:szCs w:val="24"/>
              </w:rPr>
              <w:t>D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) </w:t>
            </w:r>
            <w:r w:rsidR="006B47F3">
              <w:rPr>
                <w:rFonts w:cs="Arial"/>
                <w:w w:val="110"/>
                <w:sz w:val="24"/>
                <w:szCs w:val="24"/>
              </w:rPr>
              <w:t xml:space="preserve">al finalizar </w:t>
            </w:r>
            <w:r w:rsidRPr="00091A76">
              <w:rPr>
                <w:rFonts w:cs="Arial"/>
                <w:w w:val="110"/>
                <w:sz w:val="24"/>
                <w:szCs w:val="24"/>
              </w:rPr>
              <w:t>el tercer trimestre del año.</w:t>
            </w:r>
          </w:p>
        </w:tc>
        <w:tc>
          <w:tcPr>
            <w:tcW w:w="1056" w:type="pct"/>
          </w:tcPr>
          <w:p w:rsidR="00B07B49" w:rsidRPr="009E5155" w:rsidRDefault="000C530E" w:rsidP="00DE1EBF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Subdirector de Posgrado.</w:t>
            </w:r>
          </w:p>
        </w:tc>
        <w:tc>
          <w:tcPr>
            <w:tcW w:w="916" w:type="pct"/>
          </w:tcPr>
          <w:p w:rsidR="00B07B49" w:rsidRPr="009E5155" w:rsidRDefault="006D1819" w:rsidP="006D1819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</w:t>
            </w:r>
            <w:r w:rsidR="006B47F3">
              <w:rPr>
                <w:rFonts w:cs="Arial"/>
                <w:sz w:val="24"/>
              </w:rPr>
              <w:t>ista</w:t>
            </w:r>
            <w:r>
              <w:rPr>
                <w:rFonts w:cs="Arial"/>
                <w:sz w:val="24"/>
              </w:rPr>
              <w:t>do</w:t>
            </w:r>
            <w:r w:rsidR="006B47F3">
              <w:rPr>
                <w:rFonts w:cs="Arial"/>
                <w:sz w:val="24"/>
              </w:rPr>
              <w:t xml:space="preserve"> de cursos para ser autorizado.</w:t>
            </w:r>
          </w:p>
        </w:tc>
      </w:tr>
      <w:tr w:rsidR="009E5155" w:rsidRPr="00DE1EBF" w:rsidTr="00C84E21">
        <w:trPr>
          <w:cantSplit/>
          <w:trHeight w:val="20"/>
        </w:trPr>
        <w:tc>
          <w:tcPr>
            <w:tcW w:w="3028" w:type="pct"/>
          </w:tcPr>
          <w:p w:rsidR="00500EA1" w:rsidRPr="00091A76" w:rsidRDefault="00500EA1" w:rsidP="009E5155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>La J</w:t>
            </w:r>
            <w:r w:rsidR="00646BD7">
              <w:rPr>
                <w:rFonts w:cs="Arial"/>
                <w:w w:val="110"/>
                <w:sz w:val="24"/>
                <w:szCs w:val="24"/>
              </w:rPr>
              <w:t>D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 analizará el listado de cursos, y en función de las perspectivas de desarrollo del Centro, situación económica y tiempo disponible del personal aprobará los cursos que podrán impartirse.</w:t>
            </w:r>
          </w:p>
          <w:p w:rsidR="00DD60AA" w:rsidRPr="00091A76" w:rsidRDefault="00500EA1" w:rsidP="006D1819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/>
              <w:ind w:left="426" w:right="113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091A76">
              <w:rPr>
                <w:rFonts w:cs="Arial"/>
                <w:w w:val="110"/>
                <w:sz w:val="24"/>
                <w:szCs w:val="24"/>
              </w:rPr>
              <w:t xml:space="preserve">El dueño de este procedimiento elaborará, con los cursos aprobados por la </w:t>
            </w:r>
            <w:r w:rsidR="006D1819">
              <w:rPr>
                <w:rFonts w:cs="Arial"/>
                <w:w w:val="110"/>
                <w:sz w:val="24"/>
                <w:szCs w:val="24"/>
              </w:rPr>
              <w:t>JD</w:t>
            </w:r>
            <w:r w:rsidRPr="00091A76">
              <w:rPr>
                <w:rFonts w:cs="Arial"/>
                <w:w w:val="110"/>
                <w:sz w:val="24"/>
                <w:szCs w:val="24"/>
              </w:rPr>
              <w:t xml:space="preserve">, un programa de capacitación que será autorizado por el </w:t>
            </w:r>
            <w:r w:rsidR="006D1819">
              <w:rPr>
                <w:rFonts w:cs="Arial"/>
                <w:w w:val="110"/>
                <w:sz w:val="24"/>
                <w:szCs w:val="24"/>
              </w:rPr>
              <w:t>D</w:t>
            </w:r>
            <w:r w:rsidRPr="00091A76">
              <w:rPr>
                <w:rFonts w:cs="Arial"/>
                <w:w w:val="110"/>
                <w:sz w:val="24"/>
                <w:szCs w:val="24"/>
              </w:rPr>
              <w:t>irector usando el formato de programa de capacitación.</w:t>
            </w:r>
          </w:p>
        </w:tc>
        <w:tc>
          <w:tcPr>
            <w:tcW w:w="1056" w:type="pct"/>
          </w:tcPr>
          <w:p w:rsidR="00DD60AA" w:rsidRDefault="006D1819" w:rsidP="00DE1EBF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Junta Directiva</w:t>
            </w:r>
          </w:p>
          <w:p w:rsidR="006D1819" w:rsidRDefault="006D1819" w:rsidP="00DE1EBF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</w:p>
          <w:p w:rsidR="006D1819" w:rsidRPr="009E5155" w:rsidRDefault="006D1819" w:rsidP="00DE1EBF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Director</w:t>
            </w:r>
          </w:p>
        </w:tc>
        <w:tc>
          <w:tcPr>
            <w:tcW w:w="916" w:type="pct"/>
          </w:tcPr>
          <w:p w:rsidR="00DD60AA" w:rsidRDefault="006D1819" w:rsidP="006D1819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Listado de cursos aprobado</w:t>
            </w:r>
          </w:p>
          <w:p w:rsidR="006D1819" w:rsidRPr="009E5155" w:rsidRDefault="006D1819" w:rsidP="006D1819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Programa de Capacitación autorizado.</w:t>
            </w:r>
          </w:p>
        </w:tc>
      </w:tr>
      <w:tr w:rsidR="009E5155" w:rsidRPr="0093371D" w:rsidTr="00C84E21">
        <w:trPr>
          <w:cantSplit/>
          <w:trHeight w:val="20"/>
        </w:trPr>
        <w:tc>
          <w:tcPr>
            <w:tcW w:w="3028" w:type="pct"/>
          </w:tcPr>
          <w:p w:rsidR="00500EA1" w:rsidRPr="0093371D" w:rsidRDefault="00500EA1" w:rsidP="009E5155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93371D">
              <w:rPr>
                <w:rFonts w:cs="Arial"/>
                <w:w w:val="110"/>
                <w:sz w:val="24"/>
                <w:szCs w:val="24"/>
              </w:rPr>
              <w:t xml:space="preserve">En caso de que el personal solicite capacitación fuera del periodo mencionado deberá hacerlo mediante el formato de detección y solicitud de capacitación, entregándoselo a su jefe inmediato para su análisis y aprobación por parte de la </w:t>
            </w:r>
            <w:r w:rsidR="006D1819">
              <w:rPr>
                <w:rFonts w:cs="Arial"/>
                <w:w w:val="110"/>
                <w:sz w:val="24"/>
                <w:szCs w:val="24"/>
              </w:rPr>
              <w:t>JD</w:t>
            </w:r>
            <w:r w:rsidRPr="0093371D">
              <w:rPr>
                <w:rFonts w:cs="Arial"/>
                <w:w w:val="110"/>
                <w:sz w:val="24"/>
                <w:szCs w:val="24"/>
              </w:rPr>
              <w:t>.</w:t>
            </w:r>
          </w:p>
          <w:p w:rsidR="001E5183" w:rsidRPr="0093371D" w:rsidRDefault="00500EA1" w:rsidP="009E5155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/>
              <w:ind w:left="426" w:right="113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93371D">
              <w:rPr>
                <w:rFonts w:cs="Arial"/>
                <w:w w:val="110"/>
                <w:sz w:val="24"/>
                <w:szCs w:val="24"/>
              </w:rPr>
              <w:t>En caso de que exista una invitación institucional para asistir a capacitación fuera del periodo mencionado, éstas serán agregadas al programa de capacitación</w:t>
            </w:r>
            <w:r w:rsidR="006D1819">
              <w:rPr>
                <w:rFonts w:cs="Arial"/>
                <w:w w:val="110"/>
                <w:sz w:val="24"/>
                <w:szCs w:val="24"/>
              </w:rPr>
              <w:t>.</w:t>
            </w:r>
          </w:p>
        </w:tc>
        <w:tc>
          <w:tcPr>
            <w:tcW w:w="1056" w:type="pct"/>
          </w:tcPr>
          <w:p w:rsidR="001E5183" w:rsidRDefault="006D1819" w:rsidP="0093371D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Solicitante</w:t>
            </w:r>
          </w:p>
          <w:p w:rsidR="006D1819" w:rsidRDefault="006D1819" w:rsidP="0093371D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Junta Directiva</w:t>
            </w:r>
          </w:p>
          <w:p w:rsidR="006D1819" w:rsidRDefault="006D1819" w:rsidP="0093371D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</w:p>
          <w:p w:rsidR="006D1819" w:rsidRDefault="006D1819" w:rsidP="0093371D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</w:p>
          <w:p w:rsidR="006D1819" w:rsidRDefault="006D1819" w:rsidP="0093371D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Solicitante</w:t>
            </w:r>
          </w:p>
          <w:p w:rsidR="006D1819" w:rsidRDefault="006D1819" w:rsidP="0093371D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</w:p>
          <w:p w:rsidR="006D1819" w:rsidRDefault="006D1819" w:rsidP="0093371D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</w:p>
          <w:p w:rsidR="006D1819" w:rsidRDefault="006D1819" w:rsidP="0093371D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Director</w:t>
            </w:r>
          </w:p>
          <w:p w:rsidR="006D1819" w:rsidRPr="009E5155" w:rsidRDefault="006D1819" w:rsidP="0093371D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</w:p>
        </w:tc>
        <w:tc>
          <w:tcPr>
            <w:tcW w:w="916" w:type="pct"/>
          </w:tcPr>
          <w:p w:rsidR="001E5183" w:rsidRDefault="006D1819" w:rsidP="0093371D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detección y solicitud de capacitación completado y autorizado.</w:t>
            </w:r>
          </w:p>
          <w:p w:rsidR="006D1819" w:rsidRDefault="006D1819" w:rsidP="0093371D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Invitación institucional para asistir a capacitación.</w:t>
            </w:r>
          </w:p>
          <w:p w:rsidR="006D1819" w:rsidRPr="009E5155" w:rsidRDefault="006D1819" w:rsidP="0093371D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Programa de capacitación modificado y autorizado.</w:t>
            </w:r>
          </w:p>
        </w:tc>
      </w:tr>
      <w:tr w:rsidR="009E5155" w:rsidRPr="0093371D" w:rsidTr="00C84E21">
        <w:trPr>
          <w:cantSplit/>
          <w:trHeight w:val="20"/>
        </w:trPr>
        <w:tc>
          <w:tcPr>
            <w:tcW w:w="3028" w:type="pct"/>
          </w:tcPr>
          <w:p w:rsidR="001E5183" w:rsidRPr="0093371D" w:rsidRDefault="00500EA1" w:rsidP="009E5155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93371D">
              <w:rPr>
                <w:rFonts w:cs="Arial"/>
                <w:w w:val="110"/>
                <w:sz w:val="24"/>
                <w:szCs w:val="24"/>
              </w:rPr>
              <w:t>El dueño de este procedimiento deberá buscar proveedores que le proporcionen el servicio de capacitación para cumplir con los cursos aprobados.</w:t>
            </w:r>
          </w:p>
        </w:tc>
        <w:tc>
          <w:tcPr>
            <w:tcW w:w="1056" w:type="pct"/>
          </w:tcPr>
          <w:p w:rsidR="001E5183" w:rsidRPr="009E5155" w:rsidRDefault="001E7FC4" w:rsidP="0093371D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Subdirector de Posgrado</w:t>
            </w:r>
          </w:p>
        </w:tc>
        <w:tc>
          <w:tcPr>
            <w:tcW w:w="916" w:type="pct"/>
          </w:tcPr>
          <w:p w:rsidR="001E5183" w:rsidRPr="009E5155" w:rsidRDefault="001E7FC4" w:rsidP="0093371D">
            <w:pPr>
              <w:pStyle w:val="Encabezado"/>
              <w:spacing w:after="120"/>
              <w:jc w:val="both"/>
            </w:pPr>
            <w:r w:rsidRPr="001E7FC4">
              <w:rPr>
                <w:rFonts w:cs="Arial"/>
                <w:sz w:val="24"/>
              </w:rPr>
              <w:t>Mensajes de correo electrónico o evidencias de comunicación con proveedores.</w:t>
            </w:r>
          </w:p>
        </w:tc>
      </w:tr>
      <w:tr w:rsidR="009E5155" w:rsidRPr="0093371D" w:rsidTr="00C84E21">
        <w:trPr>
          <w:cantSplit/>
          <w:trHeight w:val="20"/>
        </w:trPr>
        <w:tc>
          <w:tcPr>
            <w:tcW w:w="3028" w:type="pct"/>
          </w:tcPr>
          <w:p w:rsidR="001E5183" w:rsidRPr="0093371D" w:rsidRDefault="00500EA1" w:rsidP="0093371D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93371D">
              <w:rPr>
                <w:rFonts w:cs="Arial"/>
                <w:w w:val="110"/>
                <w:sz w:val="24"/>
                <w:szCs w:val="24"/>
              </w:rPr>
              <w:t>El dueño de este procedimiento presentará a la J</w:t>
            </w:r>
            <w:r w:rsidR="0093371D">
              <w:rPr>
                <w:rFonts w:cs="Arial"/>
                <w:w w:val="110"/>
                <w:sz w:val="24"/>
                <w:szCs w:val="24"/>
              </w:rPr>
              <w:t>D</w:t>
            </w:r>
            <w:r w:rsidRPr="0093371D">
              <w:rPr>
                <w:rFonts w:cs="Arial"/>
                <w:w w:val="110"/>
                <w:sz w:val="24"/>
                <w:szCs w:val="24"/>
              </w:rPr>
              <w:t xml:space="preserve"> el temario, la cotización y el listado del o los participantes, para que la J</w:t>
            </w:r>
            <w:r w:rsidR="0093371D">
              <w:rPr>
                <w:rFonts w:cs="Arial"/>
                <w:w w:val="110"/>
                <w:sz w:val="24"/>
                <w:szCs w:val="24"/>
              </w:rPr>
              <w:t>D</w:t>
            </w:r>
            <w:r w:rsidRPr="0093371D">
              <w:rPr>
                <w:rFonts w:cs="Arial"/>
                <w:w w:val="110"/>
                <w:sz w:val="24"/>
                <w:szCs w:val="24"/>
              </w:rPr>
              <w:t xml:space="preserve"> lo apruebe mediante rúbrica en los documentos.</w:t>
            </w:r>
          </w:p>
        </w:tc>
        <w:tc>
          <w:tcPr>
            <w:tcW w:w="1056" w:type="pct"/>
          </w:tcPr>
          <w:p w:rsidR="001E5183" w:rsidRPr="009E5155" w:rsidRDefault="001E7FC4" w:rsidP="0093371D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Subdirector de Posgrado</w:t>
            </w:r>
          </w:p>
        </w:tc>
        <w:tc>
          <w:tcPr>
            <w:tcW w:w="916" w:type="pct"/>
          </w:tcPr>
          <w:p w:rsidR="001E5183" w:rsidRDefault="001E7FC4" w:rsidP="0093371D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Temarios</w:t>
            </w:r>
          </w:p>
          <w:p w:rsidR="001E7FC4" w:rsidRDefault="001E7FC4" w:rsidP="0093371D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Cotización</w:t>
            </w:r>
          </w:p>
          <w:p w:rsidR="001E7FC4" w:rsidRPr="009E5155" w:rsidRDefault="001E7FC4" w:rsidP="0093371D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Listado de participantes</w:t>
            </w:r>
          </w:p>
        </w:tc>
      </w:tr>
      <w:tr w:rsidR="009E5155" w:rsidRPr="00C84E21" w:rsidTr="00C84E21">
        <w:trPr>
          <w:cantSplit/>
          <w:trHeight w:val="20"/>
        </w:trPr>
        <w:tc>
          <w:tcPr>
            <w:tcW w:w="3028" w:type="pct"/>
          </w:tcPr>
          <w:p w:rsidR="001E5183" w:rsidRPr="001E7FC4" w:rsidRDefault="00500EA1" w:rsidP="009E5155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1E7FC4">
              <w:rPr>
                <w:rFonts w:cs="Arial"/>
                <w:w w:val="110"/>
                <w:sz w:val="24"/>
                <w:szCs w:val="24"/>
              </w:rPr>
              <w:t>Una vez que el curso fue aprobado, el dueño de este procedimiento hará una solicitud de compra usando el formato requisición de compra/servicios en donde se especifique la cantidad a pagar del curso, y deberá recabar las firmas y entregarla al departamento de servicios administrativos.</w:t>
            </w:r>
          </w:p>
        </w:tc>
        <w:tc>
          <w:tcPr>
            <w:tcW w:w="1056" w:type="pct"/>
          </w:tcPr>
          <w:p w:rsidR="001E5183" w:rsidRPr="009E5155" w:rsidRDefault="00C84E21" w:rsidP="00C84E21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Subdirector de Posgrado.</w:t>
            </w:r>
          </w:p>
        </w:tc>
        <w:tc>
          <w:tcPr>
            <w:tcW w:w="916" w:type="pct"/>
          </w:tcPr>
          <w:p w:rsidR="001E5183" w:rsidRPr="009E5155" w:rsidRDefault="00C84E21" w:rsidP="00C84E21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requisición de compra/servicios debidamente firmado.</w:t>
            </w:r>
          </w:p>
        </w:tc>
      </w:tr>
      <w:tr w:rsidR="009E5155" w:rsidRPr="009E5155" w:rsidTr="00C84E21">
        <w:trPr>
          <w:cantSplit/>
          <w:trHeight w:val="20"/>
        </w:trPr>
        <w:tc>
          <w:tcPr>
            <w:tcW w:w="3028" w:type="pct"/>
          </w:tcPr>
          <w:p w:rsidR="001E5183" w:rsidRPr="00890B77" w:rsidRDefault="00500EA1" w:rsidP="00890B77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890B77">
              <w:rPr>
                <w:rFonts w:cs="Arial"/>
                <w:w w:val="110"/>
                <w:sz w:val="24"/>
                <w:szCs w:val="24"/>
              </w:rPr>
              <w:t>Si el curso es en el CMP+L, el dueño de este procedimiento deberá apegarse al instructivo de logística y si es externo el personal asistente deberá apegarse al procedimiento de comisión.</w:t>
            </w:r>
          </w:p>
        </w:tc>
        <w:tc>
          <w:tcPr>
            <w:tcW w:w="1056" w:type="pct"/>
          </w:tcPr>
          <w:p w:rsidR="001E5183" w:rsidRDefault="00890B77" w:rsidP="00926869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Subdirector de Posgrado</w:t>
            </w:r>
          </w:p>
          <w:p w:rsidR="00890B77" w:rsidRPr="009E5155" w:rsidRDefault="00890B77" w:rsidP="00926869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Personal asistente al curso</w:t>
            </w:r>
          </w:p>
        </w:tc>
        <w:tc>
          <w:tcPr>
            <w:tcW w:w="916" w:type="pct"/>
          </w:tcPr>
          <w:p w:rsidR="001E5183" w:rsidRDefault="00890B77" w:rsidP="00926869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Instructivo de logística</w:t>
            </w:r>
          </w:p>
          <w:p w:rsidR="00890B77" w:rsidRPr="009E5155" w:rsidRDefault="00890B77" w:rsidP="00926869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Procedimiento de Comisión</w:t>
            </w:r>
          </w:p>
        </w:tc>
      </w:tr>
      <w:tr w:rsidR="009E5155" w:rsidRPr="009E5155" w:rsidTr="00C84E21">
        <w:trPr>
          <w:cantSplit/>
          <w:trHeight w:val="20"/>
        </w:trPr>
        <w:tc>
          <w:tcPr>
            <w:tcW w:w="3028" w:type="pct"/>
          </w:tcPr>
          <w:p w:rsidR="00500EA1" w:rsidRPr="00890B77" w:rsidRDefault="00500EA1" w:rsidP="00890B77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890B77">
              <w:rPr>
                <w:rFonts w:cs="Arial"/>
                <w:w w:val="110"/>
                <w:sz w:val="24"/>
                <w:szCs w:val="24"/>
              </w:rPr>
              <w:t>El dueño de este procedimiento deberá informar, mediante correo electrónico u otro medio, a la J</w:t>
            </w:r>
            <w:r w:rsidR="00890B77">
              <w:rPr>
                <w:rFonts w:cs="Arial"/>
                <w:w w:val="110"/>
                <w:sz w:val="24"/>
                <w:szCs w:val="24"/>
              </w:rPr>
              <w:t>D</w:t>
            </w:r>
            <w:r w:rsidRPr="00890B77">
              <w:rPr>
                <w:rFonts w:cs="Arial"/>
                <w:w w:val="110"/>
                <w:sz w:val="24"/>
                <w:szCs w:val="24"/>
              </w:rPr>
              <w:t xml:space="preserve"> y a los participantes la fecha, lugar y hora de la capacitación.</w:t>
            </w:r>
          </w:p>
        </w:tc>
        <w:tc>
          <w:tcPr>
            <w:tcW w:w="1056" w:type="pct"/>
          </w:tcPr>
          <w:p w:rsidR="00500EA1" w:rsidRPr="009E5155" w:rsidRDefault="00890B77" w:rsidP="00926869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Subdirector de Posgrado.</w:t>
            </w:r>
          </w:p>
        </w:tc>
        <w:tc>
          <w:tcPr>
            <w:tcW w:w="916" w:type="pct"/>
          </w:tcPr>
          <w:p w:rsidR="00500EA1" w:rsidRPr="009E5155" w:rsidRDefault="00890B77" w:rsidP="00926869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Mensaje de correo electrónico.</w:t>
            </w:r>
          </w:p>
        </w:tc>
      </w:tr>
      <w:tr w:rsidR="009E5155" w:rsidRPr="009E5155" w:rsidTr="00C84E21">
        <w:trPr>
          <w:cantSplit/>
          <w:trHeight w:val="20"/>
        </w:trPr>
        <w:tc>
          <w:tcPr>
            <w:tcW w:w="3028" w:type="pct"/>
          </w:tcPr>
          <w:p w:rsidR="00500EA1" w:rsidRPr="00890B77" w:rsidRDefault="00500EA1" w:rsidP="009E5155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890B77">
              <w:rPr>
                <w:rFonts w:cs="Arial"/>
                <w:w w:val="110"/>
                <w:sz w:val="24"/>
                <w:szCs w:val="24"/>
              </w:rPr>
              <w:t>Si el curso se imparte en el CMP+L, el dueño del procedimiento enviará la lista de los participantes al capacitador y le solicitará, con antelación al curso, las constancias de capacitación que entregará a los participantes al finalizar la misma. En caso de que la capacitación sea externa, el asistente al curso debe solicitar la constancia de participación.</w:t>
            </w:r>
          </w:p>
        </w:tc>
        <w:tc>
          <w:tcPr>
            <w:tcW w:w="1056" w:type="pct"/>
          </w:tcPr>
          <w:p w:rsidR="00500EA1" w:rsidRPr="00890B77" w:rsidRDefault="00890B77" w:rsidP="00926869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 w:rsidRPr="00890B77">
              <w:rPr>
                <w:rFonts w:cs="Arial"/>
                <w:sz w:val="24"/>
              </w:rPr>
              <w:t>Subdirector de Posgrado.</w:t>
            </w:r>
          </w:p>
          <w:p w:rsidR="00890B77" w:rsidRPr="00890B77" w:rsidRDefault="00890B77" w:rsidP="00926869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</w:p>
          <w:p w:rsidR="00890B77" w:rsidRPr="00890B77" w:rsidRDefault="00890B77" w:rsidP="00926869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 w:rsidRPr="00890B77">
              <w:rPr>
                <w:rFonts w:cs="Arial"/>
                <w:sz w:val="24"/>
              </w:rPr>
              <w:t>Capacitador</w:t>
            </w:r>
            <w:r w:rsidR="00694F2F">
              <w:rPr>
                <w:rFonts w:cs="Arial"/>
                <w:sz w:val="24"/>
              </w:rPr>
              <w:t>.</w:t>
            </w:r>
          </w:p>
          <w:p w:rsidR="00890B77" w:rsidRPr="00890B77" w:rsidRDefault="00890B77" w:rsidP="00926869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</w:p>
          <w:p w:rsidR="00890B77" w:rsidRPr="009E5155" w:rsidRDefault="00890B77" w:rsidP="00926869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  <w:szCs w:val="24"/>
              </w:rPr>
            </w:pPr>
            <w:r w:rsidRPr="00890B77">
              <w:rPr>
                <w:rFonts w:cs="Arial"/>
                <w:sz w:val="24"/>
              </w:rPr>
              <w:t>Asistente al curso externo</w:t>
            </w:r>
            <w:r>
              <w:rPr>
                <w:rFonts w:cs="Arial"/>
                <w:sz w:val="24"/>
              </w:rPr>
              <w:t>.</w:t>
            </w:r>
          </w:p>
        </w:tc>
        <w:tc>
          <w:tcPr>
            <w:tcW w:w="916" w:type="pct"/>
          </w:tcPr>
          <w:p w:rsidR="00500EA1" w:rsidRDefault="00890B77" w:rsidP="00890B77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Lista de participantes.</w:t>
            </w:r>
          </w:p>
          <w:p w:rsidR="00890B77" w:rsidRDefault="00890B77" w:rsidP="00890B77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</w:p>
          <w:p w:rsidR="00890B77" w:rsidRDefault="00890B77" w:rsidP="00890B77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Constancias de capacitación interna.</w:t>
            </w:r>
          </w:p>
          <w:p w:rsidR="00890B77" w:rsidRPr="009E5155" w:rsidRDefault="00890B77" w:rsidP="00890B77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Constancia de capacitación externa.</w:t>
            </w:r>
          </w:p>
        </w:tc>
      </w:tr>
      <w:tr w:rsidR="009E5155" w:rsidRPr="009E5155" w:rsidTr="00C84E21">
        <w:trPr>
          <w:cantSplit/>
          <w:trHeight w:val="20"/>
        </w:trPr>
        <w:tc>
          <w:tcPr>
            <w:tcW w:w="3028" w:type="pct"/>
          </w:tcPr>
          <w:p w:rsidR="00500EA1" w:rsidRPr="00890B77" w:rsidRDefault="00500EA1" w:rsidP="009E5155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890B77">
              <w:rPr>
                <w:rFonts w:cs="Arial"/>
                <w:w w:val="110"/>
                <w:sz w:val="24"/>
                <w:szCs w:val="24"/>
              </w:rPr>
              <w:t xml:space="preserve">Las personas que recibieron la capacitación deben entregar una copia de la constancia de su capacitación al dueño de este procedimiento y al Jefe </w:t>
            </w:r>
            <w:r w:rsidR="00694F2F">
              <w:rPr>
                <w:rFonts w:cs="Arial"/>
                <w:w w:val="110"/>
                <w:sz w:val="24"/>
                <w:szCs w:val="24"/>
              </w:rPr>
              <w:t xml:space="preserve">del Departamento </w:t>
            </w:r>
            <w:r w:rsidRPr="00890B77">
              <w:rPr>
                <w:rFonts w:cs="Arial"/>
                <w:w w:val="110"/>
                <w:sz w:val="24"/>
                <w:szCs w:val="24"/>
              </w:rPr>
              <w:t>de Servicios Administrativos</w:t>
            </w:r>
            <w:r w:rsidR="00694F2F">
              <w:rPr>
                <w:rFonts w:cs="Arial"/>
                <w:w w:val="110"/>
                <w:sz w:val="24"/>
                <w:szCs w:val="24"/>
              </w:rPr>
              <w:t xml:space="preserve"> y Técnicos</w:t>
            </w:r>
            <w:r w:rsidRPr="00890B77">
              <w:rPr>
                <w:rFonts w:cs="Arial"/>
                <w:w w:val="110"/>
                <w:sz w:val="24"/>
                <w:szCs w:val="24"/>
              </w:rPr>
              <w:t>.</w:t>
            </w:r>
          </w:p>
        </w:tc>
        <w:tc>
          <w:tcPr>
            <w:tcW w:w="1056" w:type="pct"/>
          </w:tcPr>
          <w:p w:rsidR="00500EA1" w:rsidRPr="009E5155" w:rsidRDefault="00694F2F" w:rsidP="00926869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Asistentes de la capacitación.</w:t>
            </w:r>
          </w:p>
        </w:tc>
        <w:tc>
          <w:tcPr>
            <w:tcW w:w="916" w:type="pct"/>
          </w:tcPr>
          <w:p w:rsidR="00500EA1" w:rsidRPr="009E5155" w:rsidRDefault="00694F2F" w:rsidP="00926869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Constancia de participación</w:t>
            </w:r>
          </w:p>
        </w:tc>
      </w:tr>
      <w:tr w:rsidR="006D1819" w:rsidRPr="009E5155" w:rsidTr="00C84E21">
        <w:trPr>
          <w:cantSplit/>
          <w:trHeight w:val="20"/>
        </w:trPr>
        <w:tc>
          <w:tcPr>
            <w:tcW w:w="3028" w:type="pct"/>
          </w:tcPr>
          <w:p w:rsidR="00500EA1" w:rsidRPr="006A485C" w:rsidRDefault="00500EA1" w:rsidP="009E5155">
            <w:pPr>
              <w:pStyle w:val="Encabezado"/>
              <w:numPr>
                <w:ilvl w:val="0"/>
                <w:numId w:val="16"/>
              </w:numPr>
              <w:tabs>
                <w:tab w:val="clear" w:pos="720"/>
                <w:tab w:val="clear" w:pos="4252"/>
                <w:tab w:val="clear" w:pos="8504"/>
                <w:tab w:val="num" w:pos="426"/>
                <w:tab w:val="right" w:pos="8838"/>
              </w:tabs>
              <w:spacing w:after="120"/>
              <w:ind w:left="426" w:right="113" w:hanging="426"/>
              <w:jc w:val="both"/>
              <w:rPr>
                <w:rFonts w:cs="Arial"/>
                <w:w w:val="110"/>
                <w:sz w:val="24"/>
                <w:szCs w:val="24"/>
              </w:rPr>
            </w:pPr>
            <w:r w:rsidRPr="006A485C">
              <w:rPr>
                <w:rFonts w:cs="Arial"/>
                <w:w w:val="110"/>
                <w:sz w:val="24"/>
                <w:szCs w:val="24"/>
              </w:rPr>
              <w:t>El dueño de este procedimiento archivará la copia de las constancias, exámenes, u otros documentos probatorios por un periodo de 5 años.</w:t>
            </w:r>
          </w:p>
        </w:tc>
        <w:tc>
          <w:tcPr>
            <w:tcW w:w="1056" w:type="pct"/>
          </w:tcPr>
          <w:p w:rsidR="00500EA1" w:rsidRPr="009E5155" w:rsidRDefault="00500EA1" w:rsidP="00694F2F">
            <w:pPr>
              <w:pStyle w:val="Encabezado"/>
              <w:spacing w:after="120"/>
              <w:ind w:right="125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916" w:type="pct"/>
          </w:tcPr>
          <w:p w:rsidR="00500EA1" w:rsidRPr="009E5155" w:rsidRDefault="00500EA1" w:rsidP="00694F2F">
            <w:pPr>
              <w:pStyle w:val="Encabezado"/>
              <w:spacing w:after="120"/>
              <w:jc w:val="both"/>
              <w:rPr>
                <w:rFonts w:cs="Arial"/>
                <w:sz w:val="24"/>
              </w:rPr>
            </w:pPr>
          </w:p>
        </w:tc>
      </w:tr>
    </w:tbl>
    <w:p w:rsidR="00D8481F" w:rsidRPr="009E5155" w:rsidRDefault="00D8481F" w:rsidP="00694F2F">
      <w:pPr>
        <w:jc w:val="both"/>
        <w:rPr>
          <w:rFonts w:eastAsia="Arial" w:cs="Arial"/>
          <w:spacing w:val="1"/>
          <w:sz w:val="24"/>
          <w:szCs w:val="24"/>
        </w:rPr>
      </w:pPr>
    </w:p>
    <w:p w:rsidR="00765F9A" w:rsidRPr="00694F2F" w:rsidRDefault="00765F9A" w:rsidP="009E5155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sz w:val="24"/>
        </w:rPr>
      </w:pPr>
      <w:r w:rsidRPr="00694F2F">
        <w:rPr>
          <w:b/>
          <w:smallCaps/>
          <w:sz w:val="24"/>
        </w:rPr>
        <w:t>Documentos asociados</w:t>
      </w:r>
    </w:p>
    <w:p w:rsidR="00566E12" w:rsidRPr="00694F2F" w:rsidRDefault="00432166" w:rsidP="009E5155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b/>
          <w:sz w:val="24"/>
        </w:rPr>
      </w:pPr>
      <w:r w:rsidRPr="00694F2F">
        <w:rPr>
          <w:sz w:val="24"/>
        </w:rPr>
        <w:t xml:space="preserve">Manual </w:t>
      </w:r>
      <w:r w:rsidR="006A485C">
        <w:rPr>
          <w:sz w:val="24"/>
        </w:rPr>
        <w:t xml:space="preserve">Integrado de Gestión </w:t>
      </w:r>
      <w:r w:rsidRPr="00694F2F">
        <w:rPr>
          <w:sz w:val="24"/>
        </w:rPr>
        <w:t xml:space="preserve">de </w:t>
      </w:r>
      <w:r w:rsidR="006A485C">
        <w:rPr>
          <w:sz w:val="24"/>
        </w:rPr>
        <w:t>la C</w:t>
      </w:r>
      <w:r w:rsidRPr="00694F2F">
        <w:rPr>
          <w:sz w:val="24"/>
        </w:rPr>
        <w:t>alidad</w:t>
      </w:r>
    </w:p>
    <w:p w:rsidR="00432166" w:rsidRPr="00694F2F" w:rsidRDefault="00432166" w:rsidP="0001065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b/>
          <w:sz w:val="24"/>
        </w:rPr>
      </w:pPr>
      <w:r w:rsidRPr="00694F2F">
        <w:rPr>
          <w:sz w:val="24"/>
        </w:rPr>
        <w:t>Procedimiento de control de registros</w:t>
      </w:r>
    </w:p>
    <w:p w:rsidR="00432166" w:rsidRPr="00694F2F" w:rsidRDefault="00432166" w:rsidP="00DE1EBF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b/>
          <w:sz w:val="24"/>
        </w:rPr>
      </w:pPr>
      <w:r w:rsidRPr="00694F2F">
        <w:rPr>
          <w:sz w:val="24"/>
        </w:rPr>
        <w:t>Procedimiento de comisión</w:t>
      </w:r>
    </w:p>
    <w:p w:rsidR="00432166" w:rsidRPr="00694F2F" w:rsidRDefault="00432166" w:rsidP="00DE1EBF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b/>
          <w:sz w:val="24"/>
        </w:rPr>
      </w:pPr>
      <w:r w:rsidRPr="00694F2F">
        <w:rPr>
          <w:sz w:val="24"/>
        </w:rPr>
        <w:t>Instructivo de logística</w:t>
      </w:r>
    </w:p>
    <w:p w:rsidR="00566E12" w:rsidRPr="00694F2F" w:rsidRDefault="00566E12" w:rsidP="00DE1EBF">
      <w:pPr>
        <w:pStyle w:val="Prrafodelista"/>
        <w:spacing w:before="100" w:beforeAutospacing="1" w:after="100" w:afterAutospacing="1" w:line="360" w:lineRule="auto"/>
        <w:ind w:left="1364" w:right="210"/>
        <w:jc w:val="both"/>
        <w:rPr>
          <w:b/>
          <w:sz w:val="24"/>
        </w:rPr>
      </w:pPr>
    </w:p>
    <w:p w:rsidR="00566E12" w:rsidRPr="00694F2F" w:rsidRDefault="00566E12" w:rsidP="00DE1EBF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sz w:val="24"/>
        </w:rPr>
      </w:pPr>
      <w:r w:rsidRPr="00694F2F">
        <w:rPr>
          <w:b/>
          <w:smallCaps/>
          <w:sz w:val="24"/>
        </w:rPr>
        <w:t>Registros requeridos</w:t>
      </w:r>
    </w:p>
    <w:p w:rsidR="00566E12" w:rsidRPr="00694F2F" w:rsidRDefault="00194E79" w:rsidP="00091A7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sz w:val="24"/>
        </w:rPr>
      </w:pPr>
      <w:r w:rsidRPr="00694F2F">
        <w:rPr>
          <w:sz w:val="24"/>
        </w:rPr>
        <w:t>Formato de detección y solicitud de capacitación</w:t>
      </w:r>
    </w:p>
    <w:p w:rsidR="00194E79" w:rsidRPr="00694F2F" w:rsidRDefault="00194E79" w:rsidP="00091A7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sz w:val="24"/>
        </w:rPr>
      </w:pPr>
      <w:r w:rsidRPr="00694F2F">
        <w:rPr>
          <w:sz w:val="24"/>
        </w:rPr>
        <w:t>Constancias</w:t>
      </w:r>
    </w:p>
    <w:p w:rsidR="00194E79" w:rsidRPr="00694F2F" w:rsidRDefault="00194E79" w:rsidP="00091A7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sz w:val="24"/>
        </w:rPr>
      </w:pPr>
      <w:r w:rsidRPr="00694F2F">
        <w:rPr>
          <w:sz w:val="24"/>
        </w:rPr>
        <w:t>Formato de comisión</w:t>
      </w:r>
    </w:p>
    <w:p w:rsidR="00194E79" w:rsidRPr="00694F2F" w:rsidRDefault="00194E79" w:rsidP="00091A7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sz w:val="24"/>
        </w:rPr>
      </w:pPr>
      <w:r w:rsidRPr="00694F2F">
        <w:rPr>
          <w:sz w:val="24"/>
        </w:rPr>
        <w:t>Programa de capacitación interno</w:t>
      </w:r>
    </w:p>
    <w:p w:rsidR="00194E79" w:rsidRPr="00694F2F" w:rsidRDefault="00194E79" w:rsidP="0093371D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sz w:val="24"/>
        </w:rPr>
      </w:pPr>
      <w:r w:rsidRPr="00694F2F">
        <w:rPr>
          <w:sz w:val="24"/>
        </w:rPr>
        <w:t>Lista de asistencia</w:t>
      </w:r>
    </w:p>
    <w:p w:rsidR="004E492F" w:rsidRPr="00694F2F" w:rsidRDefault="004E492F" w:rsidP="001E7FC4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sz w:val="24"/>
        </w:rPr>
      </w:pPr>
      <w:r w:rsidRPr="00694F2F">
        <w:rPr>
          <w:sz w:val="24"/>
        </w:rPr>
        <w:t>Formato de requisición de compras/servicios</w:t>
      </w:r>
    </w:p>
    <w:p w:rsidR="004E492F" w:rsidRPr="00694F2F" w:rsidRDefault="004E492F" w:rsidP="00926869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sz w:val="24"/>
        </w:rPr>
      </w:pPr>
      <w:r w:rsidRPr="00694F2F">
        <w:rPr>
          <w:sz w:val="24"/>
        </w:rPr>
        <w:t>Evaluación del curso</w:t>
      </w:r>
    </w:p>
    <w:p w:rsidR="00765F9A" w:rsidRPr="00694F2F" w:rsidRDefault="00765F9A" w:rsidP="00926869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sz w:val="24"/>
        </w:rPr>
      </w:pPr>
    </w:p>
    <w:p w:rsidR="00BF3662" w:rsidRPr="00694F2F" w:rsidRDefault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sz w:val="24"/>
        </w:rPr>
      </w:pPr>
    </w:p>
    <w:p w:rsidR="00566E12" w:rsidRPr="00694F2F" w:rsidRDefault="00566E12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sz w:val="24"/>
        </w:rPr>
      </w:pPr>
      <w:r w:rsidRPr="00694F2F">
        <w:rPr>
          <w:b/>
          <w:smallCaps/>
          <w:sz w:val="24"/>
        </w:rPr>
        <w:t>Control de cambios</w:t>
      </w:r>
    </w:p>
    <w:tbl>
      <w:tblPr>
        <w:tblStyle w:val="Listaclara-nfasis3"/>
        <w:tblW w:w="10326" w:type="dxa"/>
        <w:tblLook w:val="04A0" w:firstRow="1" w:lastRow="0" w:firstColumn="1" w:lastColumn="0" w:noHBand="0" w:noVBand="1"/>
      </w:tblPr>
      <w:tblGrid>
        <w:gridCol w:w="1310"/>
        <w:gridCol w:w="1384"/>
        <w:gridCol w:w="5494"/>
        <w:gridCol w:w="2138"/>
      </w:tblGrid>
      <w:tr w:rsidR="009E5155" w:rsidRPr="009E5155" w:rsidTr="00960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rFonts w:ascii="Arial Narrow" w:hAnsi="Arial Narrow"/>
                <w:smallCaps/>
                <w:color w:val="auto"/>
                <w:sz w:val="24"/>
              </w:rPr>
            </w:pPr>
            <w:r w:rsidRPr="009E5155">
              <w:rPr>
                <w:rFonts w:ascii="Arial Narrow" w:hAnsi="Arial Narrow"/>
                <w:smallCaps/>
                <w:sz w:val="24"/>
              </w:rPr>
              <w:t>Núm. de</w:t>
            </w:r>
          </w:p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rFonts w:ascii="Arial Narrow" w:hAnsi="Arial Narrow"/>
                <w:smallCaps/>
                <w:color w:val="auto"/>
                <w:sz w:val="24"/>
              </w:rPr>
            </w:pPr>
            <w:r w:rsidRPr="009E5155">
              <w:rPr>
                <w:rFonts w:ascii="Arial Narrow" w:hAnsi="Arial Narrow"/>
                <w:smallCaps/>
                <w:sz w:val="24"/>
              </w:rPr>
              <w:t>Revisión</w:t>
            </w:r>
          </w:p>
        </w:tc>
        <w:tc>
          <w:tcPr>
            <w:tcW w:w="1384" w:type="dxa"/>
            <w:vAlign w:val="center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color w:val="auto"/>
                <w:sz w:val="24"/>
              </w:rPr>
            </w:pPr>
            <w:r w:rsidRPr="009E5155">
              <w:rPr>
                <w:rFonts w:ascii="Arial Narrow" w:hAnsi="Arial Narrow"/>
                <w:smallCaps/>
                <w:sz w:val="24"/>
              </w:rPr>
              <w:t>Fecha de revisión</w:t>
            </w:r>
          </w:p>
        </w:tc>
        <w:tc>
          <w:tcPr>
            <w:tcW w:w="5494" w:type="dxa"/>
            <w:vAlign w:val="center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color w:val="auto"/>
                <w:sz w:val="24"/>
              </w:rPr>
            </w:pPr>
            <w:r w:rsidRPr="009E5155">
              <w:rPr>
                <w:rFonts w:ascii="Arial Narrow" w:hAnsi="Arial Narrow"/>
                <w:smallCaps/>
                <w:sz w:val="24"/>
              </w:rPr>
              <w:t>Descripción de cambios con respeto a la última revisión</w:t>
            </w:r>
          </w:p>
        </w:tc>
        <w:tc>
          <w:tcPr>
            <w:tcW w:w="2138" w:type="dxa"/>
            <w:vAlign w:val="center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color w:val="auto"/>
                <w:sz w:val="24"/>
              </w:rPr>
            </w:pPr>
            <w:r w:rsidRPr="009E5155">
              <w:rPr>
                <w:rFonts w:ascii="Arial Narrow" w:hAnsi="Arial Narrow"/>
                <w:smallCaps/>
                <w:sz w:val="24"/>
              </w:rPr>
              <w:t>Persona que realizó los cambios</w:t>
            </w:r>
          </w:p>
        </w:tc>
      </w:tr>
      <w:tr w:rsidR="009E5155" w:rsidRPr="009E5155" w:rsidTr="0096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b w:val="0"/>
                <w:smallCaps/>
                <w:sz w:val="24"/>
              </w:rPr>
            </w:pPr>
            <w:r w:rsidRPr="006A485C">
              <w:rPr>
                <w:smallCaps/>
                <w:sz w:val="24"/>
              </w:rPr>
              <w:t>0</w:t>
            </w:r>
          </w:p>
        </w:tc>
        <w:tc>
          <w:tcPr>
            <w:tcW w:w="1384" w:type="dxa"/>
            <w:vAlign w:val="center"/>
          </w:tcPr>
          <w:p w:rsidR="00566E12" w:rsidRPr="006A485C" w:rsidRDefault="00785877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 w:rsidRPr="006A485C">
              <w:rPr>
                <w:smallCaps/>
                <w:sz w:val="24"/>
              </w:rPr>
              <w:t>22</w:t>
            </w:r>
            <w:r w:rsidR="00566E12" w:rsidRPr="006A485C">
              <w:rPr>
                <w:smallCaps/>
                <w:sz w:val="24"/>
              </w:rPr>
              <w:t>/</w:t>
            </w:r>
            <w:r w:rsidRPr="006A485C">
              <w:rPr>
                <w:smallCaps/>
                <w:sz w:val="24"/>
              </w:rPr>
              <w:t>09</w:t>
            </w:r>
            <w:r w:rsidR="00566E12" w:rsidRPr="006A485C">
              <w:rPr>
                <w:smallCaps/>
                <w:sz w:val="24"/>
              </w:rPr>
              <w:t>/0</w:t>
            </w:r>
            <w:r w:rsidRPr="006A485C">
              <w:rPr>
                <w:smallCaps/>
                <w:sz w:val="24"/>
              </w:rPr>
              <w:t>5</w:t>
            </w:r>
          </w:p>
        </w:tc>
        <w:tc>
          <w:tcPr>
            <w:tcW w:w="5494" w:type="dxa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A485C">
              <w:rPr>
                <w:sz w:val="24"/>
              </w:rPr>
              <w:t>Emisión</w:t>
            </w:r>
          </w:p>
        </w:tc>
        <w:tc>
          <w:tcPr>
            <w:tcW w:w="2138" w:type="dxa"/>
            <w:vAlign w:val="center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</w:p>
        </w:tc>
      </w:tr>
      <w:tr w:rsidR="009E5155" w:rsidRPr="009E5155" w:rsidTr="00960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566E12" w:rsidRPr="006A485C" w:rsidRDefault="004A5A61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b w:val="0"/>
                <w:smallCaps/>
                <w:sz w:val="24"/>
              </w:rPr>
            </w:pPr>
            <w:r w:rsidRPr="006A485C">
              <w:rPr>
                <w:smallCaps/>
                <w:sz w:val="24"/>
              </w:rPr>
              <w:t>1</w:t>
            </w:r>
          </w:p>
        </w:tc>
        <w:tc>
          <w:tcPr>
            <w:tcW w:w="1384" w:type="dxa"/>
            <w:vAlign w:val="center"/>
          </w:tcPr>
          <w:p w:rsidR="00566E12" w:rsidRPr="006A485C" w:rsidRDefault="00785877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  <w:szCs w:val="24"/>
              </w:rPr>
            </w:pPr>
            <w:r w:rsidRPr="006A485C">
              <w:rPr>
                <w:w w:val="105"/>
                <w:sz w:val="24"/>
                <w:szCs w:val="24"/>
              </w:rPr>
              <w:t>13/</w:t>
            </w:r>
            <w:r w:rsidRPr="006A485C">
              <w:rPr>
                <w:spacing w:val="-23"/>
                <w:w w:val="105"/>
                <w:sz w:val="24"/>
                <w:szCs w:val="24"/>
              </w:rPr>
              <w:t>1</w:t>
            </w:r>
            <w:r w:rsidRPr="006A485C">
              <w:rPr>
                <w:w w:val="105"/>
                <w:sz w:val="24"/>
                <w:szCs w:val="24"/>
              </w:rPr>
              <w:t>0/05</w:t>
            </w:r>
          </w:p>
        </w:tc>
        <w:tc>
          <w:tcPr>
            <w:tcW w:w="5494" w:type="dxa"/>
          </w:tcPr>
          <w:p w:rsidR="00566E12" w:rsidRPr="006A485C" w:rsidRDefault="00785877" w:rsidP="009609D4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CB124F">
              <w:rPr>
                <w:rFonts w:cs="Arial"/>
                <w:w w:val="110"/>
                <w:sz w:val="24"/>
                <w:szCs w:val="24"/>
              </w:rPr>
              <w:t>Se</w:t>
            </w:r>
            <w:r w:rsidRPr="006A485C">
              <w:rPr>
                <w:rFonts w:cs="Arial"/>
                <w:spacing w:val="57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 xml:space="preserve">aumentó </w:t>
            </w:r>
            <w:r w:rsidRPr="006A485C">
              <w:rPr>
                <w:rFonts w:cs="Arial"/>
                <w:spacing w:val="16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-20"/>
                <w:w w:val="110"/>
                <w:sz w:val="24"/>
                <w:szCs w:val="24"/>
              </w:rPr>
              <w:t>l</w:t>
            </w:r>
            <w:r w:rsidRPr="006A485C">
              <w:rPr>
                <w:rFonts w:cs="Arial"/>
                <w:w w:val="110"/>
                <w:sz w:val="24"/>
                <w:szCs w:val="24"/>
              </w:rPr>
              <w:t xml:space="preserve">os </w:t>
            </w:r>
            <w:r w:rsidRPr="006A485C">
              <w:rPr>
                <w:rFonts w:cs="Arial"/>
                <w:spacing w:val="7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 xml:space="preserve">puntos </w:t>
            </w:r>
            <w:r w:rsidRPr="006A485C">
              <w:rPr>
                <w:rFonts w:cs="Arial"/>
                <w:spacing w:val="1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5"/>
                <w:w w:val="110"/>
                <w:sz w:val="24"/>
                <w:szCs w:val="24"/>
              </w:rPr>
              <w:t>5</w:t>
            </w:r>
            <w:r w:rsidRPr="006A485C">
              <w:rPr>
                <w:rFonts w:cs="Arial"/>
                <w:spacing w:val="-12"/>
                <w:w w:val="110"/>
                <w:sz w:val="24"/>
                <w:szCs w:val="24"/>
              </w:rPr>
              <w:t>.</w:t>
            </w:r>
            <w:r w:rsidRPr="006A485C">
              <w:rPr>
                <w:rFonts w:cs="Arial"/>
                <w:spacing w:val="-18"/>
                <w:w w:val="110"/>
                <w:sz w:val="24"/>
                <w:szCs w:val="24"/>
              </w:rPr>
              <w:t>1</w:t>
            </w:r>
            <w:r w:rsidRPr="006A485C">
              <w:rPr>
                <w:rFonts w:cs="Arial"/>
                <w:w w:val="110"/>
                <w:sz w:val="24"/>
                <w:szCs w:val="24"/>
              </w:rPr>
              <w:t>,</w:t>
            </w:r>
            <w:r w:rsidRPr="006A485C">
              <w:rPr>
                <w:rFonts w:cs="Arial"/>
                <w:spacing w:val="38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-3"/>
                <w:w w:val="110"/>
                <w:sz w:val="24"/>
                <w:szCs w:val="24"/>
              </w:rPr>
              <w:t>5</w:t>
            </w:r>
            <w:r w:rsidRPr="006A485C">
              <w:rPr>
                <w:rFonts w:cs="Arial"/>
                <w:spacing w:val="-24"/>
                <w:w w:val="110"/>
                <w:sz w:val="24"/>
                <w:szCs w:val="24"/>
              </w:rPr>
              <w:t>.</w:t>
            </w:r>
            <w:r w:rsidRPr="006A485C">
              <w:rPr>
                <w:rFonts w:cs="Arial"/>
                <w:w w:val="110"/>
                <w:sz w:val="24"/>
                <w:szCs w:val="24"/>
              </w:rPr>
              <w:t>2</w:t>
            </w:r>
            <w:r w:rsidRPr="006A485C">
              <w:rPr>
                <w:rFonts w:cs="Arial"/>
                <w:spacing w:val="59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05"/>
                <w:sz w:val="24"/>
                <w:szCs w:val="24"/>
              </w:rPr>
              <w:t xml:space="preserve">y </w:t>
            </w:r>
            <w:r w:rsidRPr="006A485C">
              <w:rPr>
                <w:rFonts w:cs="Arial"/>
                <w:spacing w:val="27"/>
                <w:w w:val="105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5</w:t>
            </w:r>
            <w:r w:rsidRPr="006A485C">
              <w:rPr>
                <w:rFonts w:cs="Arial"/>
                <w:spacing w:val="-12"/>
                <w:w w:val="110"/>
                <w:sz w:val="24"/>
                <w:szCs w:val="24"/>
              </w:rPr>
              <w:t>.</w:t>
            </w:r>
            <w:r w:rsidRPr="006A485C">
              <w:rPr>
                <w:rFonts w:cs="Arial"/>
                <w:w w:val="110"/>
                <w:sz w:val="24"/>
                <w:szCs w:val="24"/>
              </w:rPr>
              <w:t>3 menc</w:t>
            </w:r>
            <w:r w:rsidRPr="006A485C">
              <w:rPr>
                <w:rFonts w:cs="Arial"/>
                <w:spacing w:val="-3"/>
                <w:w w:val="110"/>
                <w:sz w:val="24"/>
                <w:szCs w:val="24"/>
              </w:rPr>
              <w:t>i</w:t>
            </w:r>
            <w:r w:rsidRPr="006A485C">
              <w:rPr>
                <w:rFonts w:cs="Arial"/>
                <w:w w:val="110"/>
                <w:sz w:val="24"/>
                <w:szCs w:val="24"/>
              </w:rPr>
              <w:t xml:space="preserve">onando </w:t>
            </w:r>
            <w:r w:rsidRPr="006A485C">
              <w:rPr>
                <w:rFonts w:cs="Arial"/>
                <w:spacing w:val="18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el</w:t>
            </w:r>
            <w:r w:rsidRPr="006A485C">
              <w:rPr>
                <w:rFonts w:cs="Arial"/>
                <w:w w:val="114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outsourcing.</w:t>
            </w:r>
          </w:p>
        </w:tc>
        <w:tc>
          <w:tcPr>
            <w:tcW w:w="2138" w:type="dxa"/>
            <w:vAlign w:val="center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</w:p>
        </w:tc>
      </w:tr>
      <w:tr w:rsidR="009E5155" w:rsidRPr="009E5155" w:rsidTr="0096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566E12" w:rsidRPr="006A485C" w:rsidRDefault="004A5A61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b w:val="0"/>
                <w:smallCaps/>
                <w:sz w:val="24"/>
              </w:rPr>
            </w:pPr>
            <w:r w:rsidRPr="006A485C">
              <w:rPr>
                <w:smallCaps/>
                <w:sz w:val="24"/>
              </w:rPr>
              <w:t>2</w:t>
            </w:r>
          </w:p>
        </w:tc>
        <w:tc>
          <w:tcPr>
            <w:tcW w:w="1384" w:type="dxa"/>
            <w:vAlign w:val="center"/>
          </w:tcPr>
          <w:p w:rsidR="00566E12" w:rsidRPr="006A485C" w:rsidRDefault="00785877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  <w:szCs w:val="24"/>
              </w:rPr>
            </w:pPr>
            <w:r w:rsidRPr="006A485C">
              <w:rPr>
                <w:spacing w:val="-35"/>
                <w:w w:val="105"/>
                <w:sz w:val="24"/>
                <w:szCs w:val="24"/>
              </w:rPr>
              <w:t>1</w:t>
            </w:r>
            <w:r w:rsidRPr="006A485C">
              <w:rPr>
                <w:w w:val="105"/>
                <w:sz w:val="24"/>
                <w:szCs w:val="24"/>
              </w:rPr>
              <w:t>8</w:t>
            </w:r>
            <w:r w:rsidRPr="006A485C">
              <w:rPr>
                <w:spacing w:val="8"/>
                <w:w w:val="105"/>
                <w:sz w:val="24"/>
                <w:szCs w:val="24"/>
              </w:rPr>
              <w:t>/</w:t>
            </w:r>
            <w:r w:rsidRPr="006A485C">
              <w:rPr>
                <w:w w:val="105"/>
                <w:sz w:val="24"/>
                <w:szCs w:val="24"/>
              </w:rPr>
              <w:t>10/05</w:t>
            </w:r>
          </w:p>
        </w:tc>
        <w:tc>
          <w:tcPr>
            <w:tcW w:w="5494" w:type="dxa"/>
          </w:tcPr>
          <w:p w:rsidR="00566E12" w:rsidRPr="006A485C" w:rsidRDefault="00785877" w:rsidP="009E5155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CB124F">
              <w:rPr>
                <w:rFonts w:cs="Arial"/>
                <w:w w:val="110"/>
                <w:sz w:val="24"/>
                <w:szCs w:val="24"/>
              </w:rPr>
              <w:t>Modificación</w:t>
            </w:r>
            <w:r w:rsidRPr="006A485C">
              <w:rPr>
                <w:rFonts w:cs="Arial"/>
                <w:spacing w:val="29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del</w:t>
            </w:r>
            <w:r w:rsidRPr="006A485C">
              <w:rPr>
                <w:rFonts w:cs="Arial"/>
                <w:spacing w:val="27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proced</w:t>
            </w:r>
            <w:r w:rsidRPr="006A485C">
              <w:rPr>
                <w:rFonts w:cs="Arial"/>
                <w:spacing w:val="5"/>
                <w:w w:val="110"/>
                <w:sz w:val="24"/>
                <w:szCs w:val="24"/>
              </w:rPr>
              <w:t>i</w:t>
            </w:r>
            <w:r w:rsidRPr="006A485C">
              <w:rPr>
                <w:rFonts w:cs="Arial"/>
                <w:w w:val="110"/>
                <w:sz w:val="24"/>
                <w:szCs w:val="24"/>
              </w:rPr>
              <w:t>m</w:t>
            </w:r>
            <w:r w:rsidRPr="006A485C">
              <w:rPr>
                <w:rFonts w:cs="Arial"/>
                <w:spacing w:val="-13"/>
                <w:w w:val="110"/>
                <w:sz w:val="24"/>
                <w:szCs w:val="24"/>
              </w:rPr>
              <w:t>i</w:t>
            </w:r>
            <w:r w:rsidRPr="006A485C">
              <w:rPr>
                <w:rFonts w:cs="Arial"/>
                <w:w w:val="110"/>
                <w:sz w:val="24"/>
                <w:szCs w:val="24"/>
              </w:rPr>
              <w:t>e</w:t>
            </w:r>
            <w:r w:rsidRPr="006A485C">
              <w:rPr>
                <w:rFonts w:cs="Arial"/>
                <w:spacing w:val="-19"/>
                <w:w w:val="110"/>
                <w:sz w:val="24"/>
                <w:szCs w:val="24"/>
              </w:rPr>
              <w:t>n</w:t>
            </w:r>
            <w:r w:rsidRPr="006A485C">
              <w:rPr>
                <w:rFonts w:cs="Arial"/>
                <w:w w:val="110"/>
                <w:sz w:val="24"/>
                <w:szCs w:val="24"/>
              </w:rPr>
              <w:t>to</w:t>
            </w:r>
            <w:r w:rsidRPr="006A485C">
              <w:rPr>
                <w:rFonts w:cs="Arial"/>
                <w:spacing w:val="30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de</w:t>
            </w:r>
            <w:r w:rsidRPr="006A485C">
              <w:rPr>
                <w:rFonts w:cs="Arial"/>
                <w:spacing w:val="24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capac</w:t>
            </w:r>
            <w:r w:rsidRPr="006A485C">
              <w:rPr>
                <w:rFonts w:cs="Arial"/>
                <w:spacing w:val="-23"/>
                <w:w w:val="110"/>
                <w:sz w:val="24"/>
                <w:szCs w:val="24"/>
              </w:rPr>
              <w:t>i</w:t>
            </w:r>
            <w:r w:rsidRPr="006A485C">
              <w:rPr>
                <w:rFonts w:cs="Arial"/>
                <w:spacing w:val="-58"/>
                <w:w w:val="110"/>
                <w:sz w:val="24"/>
                <w:szCs w:val="24"/>
              </w:rPr>
              <w:t>1</w:t>
            </w:r>
            <w:r w:rsidRPr="006A485C">
              <w:rPr>
                <w:rFonts w:cs="Arial"/>
                <w:w w:val="110"/>
                <w:sz w:val="24"/>
                <w:szCs w:val="24"/>
              </w:rPr>
              <w:t>ación</w:t>
            </w:r>
            <w:r w:rsidRPr="006A485C">
              <w:rPr>
                <w:rFonts w:cs="Arial"/>
                <w:spacing w:val="33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-20"/>
                <w:w w:val="110"/>
                <w:sz w:val="24"/>
                <w:szCs w:val="24"/>
              </w:rPr>
              <w:t>i</w:t>
            </w:r>
            <w:r w:rsidRPr="006A485C">
              <w:rPr>
                <w:rFonts w:cs="Arial"/>
                <w:w w:val="110"/>
                <w:sz w:val="24"/>
                <w:szCs w:val="24"/>
              </w:rPr>
              <w:t>ntern</w:t>
            </w:r>
            <w:r w:rsidRPr="006A485C">
              <w:rPr>
                <w:rFonts w:cs="Arial"/>
                <w:spacing w:val="1"/>
                <w:w w:val="110"/>
                <w:sz w:val="24"/>
                <w:szCs w:val="24"/>
              </w:rPr>
              <w:t>a</w:t>
            </w:r>
            <w:r w:rsidRPr="006A485C">
              <w:rPr>
                <w:rFonts w:cs="Arial"/>
                <w:w w:val="110"/>
                <w:sz w:val="24"/>
                <w:szCs w:val="24"/>
              </w:rPr>
              <w:t>,</w:t>
            </w:r>
            <w:r w:rsidRPr="006A485C">
              <w:rPr>
                <w:rFonts w:cs="Arial"/>
                <w:spacing w:val="-10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se</w:t>
            </w:r>
            <w:r w:rsidRPr="006A485C">
              <w:rPr>
                <w:rFonts w:cs="Arial"/>
                <w:w w:val="107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agregó</w:t>
            </w:r>
            <w:r w:rsidRPr="006A485C">
              <w:rPr>
                <w:rFonts w:cs="Arial"/>
                <w:spacing w:val="14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en</w:t>
            </w:r>
            <w:r w:rsidRPr="006A485C">
              <w:rPr>
                <w:rFonts w:cs="Arial"/>
                <w:spacing w:val="13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reg</w:t>
            </w:r>
            <w:r w:rsidRPr="006A485C">
              <w:rPr>
                <w:rFonts w:cs="Arial"/>
                <w:spacing w:val="-18"/>
                <w:w w:val="110"/>
                <w:sz w:val="24"/>
                <w:szCs w:val="24"/>
              </w:rPr>
              <w:t>i</w:t>
            </w:r>
            <w:r w:rsidRPr="006A485C">
              <w:rPr>
                <w:rFonts w:cs="Arial"/>
                <w:w w:val="110"/>
                <w:sz w:val="24"/>
                <w:szCs w:val="24"/>
              </w:rPr>
              <w:t>stros</w:t>
            </w:r>
            <w:r w:rsidRPr="006A485C">
              <w:rPr>
                <w:rFonts w:cs="Arial"/>
                <w:spacing w:val="14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re</w:t>
            </w:r>
            <w:r w:rsidRPr="006A485C">
              <w:rPr>
                <w:rFonts w:cs="Arial"/>
                <w:spacing w:val="4"/>
                <w:w w:val="110"/>
                <w:sz w:val="24"/>
                <w:szCs w:val="24"/>
              </w:rPr>
              <w:t>q</w:t>
            </w:r>
            <w:r w:rsidRPr="006A485C">
              <w:rPr>
                <w:rFonts w:cs="Arial"/>
                <w:w w:val="110"/>
                <w:sz w:val="24"/>
                <w:szCs w:val="24"/>
              </w:rPr>
              <w:t>uer</w:t>
            </w:r>
            <w:r w:rsidRPr="006A485C">
              <w:rPr>
                <w:rFonts w:cs="Arial"/>
                <w:spacing w:val="-9"/>
                <w:w w:val="110"/>
                <w:sz w:val="24"/>
                <w:szCs w:val="24"/>
              </w:rPr>
              <w:t>i</w:t>
            </w:r>
            <w:r w:rsidRPr="006A485C">
              <w:rPr>
                <w:rFonts w:cs="Arial"/>
                <w:w w:val="110"/>
                <w:sz w:val="24"/>
                <w:szCs w:val="24"/>
              </w:rPr>
              <w:t>d</w:t>
            </w:r>
            <w:r w:rsidRPr="006A485C">
              <w:rPr>
                <w:rFonts w:cs="Arial"/>
                <w:spacing w:val="4"/>
                <w:w w:val="110"/>
                <w:sz w:val="24"/>
                <w:szCs w:val="24"/>
              </w:rPr>
              <w:t>o</w:t>
            </w:r>
            <w:r w:rsidRPr="006A485C">
              <w:rPr>
                <w:rFonts w:cs="Arial"/>
                <w:w w:val="110"/>
                <w:sz w:val="24"/>
                <w:szCs w:val="24"/>
              </w:rPr>
              <w:t>s</w:t>
            </w:r>
            <w:r w:rsidRPr="006A485C">
              <w:rPr>
                <w:rFonts w:cs="Arial"/>
                <w:spacing w:val="3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-2"/>
                <w:w w:val="110"/>
                <w:sz w:val="24"/>
                <w:szCs w:val="24"/>
              </w:rPr>
              <w:t>e</w:t>
            </w:r>
            <w:r w:rsidRPr="006A485C">
              <w:rPr>
                <w:rFonts w:cs="Arial"/>
                <w:w w:val="110"/>
                <w:sz w:val="24"/>
                <w:szCs w:val="24"/>
              </w:rPr>
              <w:t>l</w:t>
            </w:r>
            <w:r w:rsidRPr="006A485C">
              <w:rPr>
                <w:rFonts w:cs="Arial"/>
                <w:spacing w:val="-10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formato</w:t>
            </w:r>
            <w:r w:rsidRPr="006A485C">
              <w:rPr>
                <w:rFonts w:cs="Arial"/>
                <w:spacing w:val="23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de</w:t>
            </w:r>
            <w:r w:rsidRPr="006A485C">
              <w:rPr>
                <w:rFonts w:cs="Arial"/>
                <w:spacing w:val="-4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eva</w:t>
            </w:r>
            <w:r w:rsidRPr="006A485C">
              <w:rPr>
                <w:rFonts w:cs="Arial"/>
                <w:spacing w:val="3"/>
                <w:w w:val="110"/>
                <w:sz w:val="24"/>
                <w:szCs w:val="24"/>
              </w:rPr>
              <w:t>l</w:t>
            </w:r>
            <w:r w:rsidRPr="006A485C">
              <w:rPr>
                <w:rFonts w:cs="Arial"/>
                <w:spacing w:val="-30"/>
                <w:w w:val="110"/>
                <w:sz w:val="24"/>
                <w:szCs w:val="24"/>
              </w:rPr>
              <w:t>u</w:t>
            </w:r>
            <w:r w:rsidRPr="006A485C">
              <w:rPr>
                <w:rFonts w:cs="Arial"/>
                <w:w w:val="110"/>
                <w:sz w:val="24"/>
                <w:szCs w:val="24"/>
              </w:rPr>
              <w:t>ación</w:t>
            </w:r>
            <w:r w:rsidRPr="006A485C">
              <w:rPr>
                <w:rFonts w:cs="Arial"/>
                <w:spacing w:val="10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de</w:t>
            </w:r>
            <w:r w:rsidRPr="006A485C">
              <w:rPr>
                <w:rFonts w:cs="Arial"/>
                <w:w w:val="109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habilidades</w:t>
            </w:r>
            <w:r w:rsidRPr="006A485C">
              <w:rPr>
                <w:rFonts w:cs="Arial"/>
                <w:spacing w:val="12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y</w:t>
            </w:r>
            <w:r w:rsidRPr="006A485C">
              <w:rPr>
                <w:rFonts w:cs="Arial"/>
                <w:spacing w:val="4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se</w:t>
            </w:r>
            <w:r w:rsidRPr="006A485C">
              <w:rPr>
                <w:rFonts w:cs="Arial"/>
                <w:spacing w:val="-14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-2"/>
                <w:w w:val="110"/>
                <w:sz w:val="24"/>
                <w:szCs w:val="24"/>
              </w:rPr>
              <w:t>eliminó</w:t>
            </w:r>
            <w:r w:rsidRPr="006A485C">
              <w:rPr>
                <w:rFonts w:cs="Arial"/>
                <w:spacing w:val="-21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el</w:t>
            </w:r>
            <w:r w:rsidRPr="006A485C">
              <w:rPr>
                <w:rFonts w:cs="Arial"/>
                <w:spacing w:val="-11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 xml:space="preserve">de </w:t>
            </w:r>
            <w:r w:rsidRPr="006A485C">
              <w:rPr>
                <w:rFonts w:cs="Arial"/>
                <w:spacing w:val="-3"/>
                <w:w w:val="110"/>
                <w:sz w:val="24"/>
                <w:szCs w:val="24"/>
              </w:rPr>
              <w:t>detección</w:t>
            </w:r>
            <w:r w:rsidRPr="006A485C">
              <w:rPr>
                <w:rFonts w:cs="Arial"/>
                <w:spacing w:val="7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de</w:t>
            </w:r>
            <w:r w:rsidRPr="006A485C">
              <w:rPr>
                <w:rFonts w:cs="Arial"/>
                <w:spacing w:val="1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-1"/>
                <w:w w:val="110"/>
                <w:sz w:val="24"/>
                <w:szCs w:val="24"/>
              </w:rPr>
              <w:t>necesidades.</w:t>
            </w:r>
          </w:p>
        </w:tc>
        <w:tc>
          <w:tcPr>
            <w:tcW w:w="2138" w:type="dxa"/>
            <w:vAlign w:val="center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</w:p>
        </w:tc>
      </w:tr>
      <w:tr w:rsidR="009E5155" w:rsidRPr="009E5155" w:rsidTr="00960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566E12" w:rsidRPr="006A485C" w:rsidRDefault="004A5A61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b w:val="0"/>
                <w:smallCaps/>
                <w:sz w:val="24"/>
              </w:rPr>
            </w:pPr>
            <w:r w:rsidRPr="006A485C">
              <w:rPr>
                <w:smallCaps/>
                <w:sz w:val="24"/>
              </w:rPr>
              <w:t>3</w:t>
            </w:r>
          </w:p>
        </w:tc>
        <w:tc>
          <w:tcPr>
            <w:tcW w:w="1384" w:type="dxa"/>
            <w:vAlign w:val="center"/>
          </w:tcPr>
          <w:p w:rsidR="00566E12" w:rsidRPr="006A485C" w:rsidRDefault="00785877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  <w:szCs w:val="24"/>
              </w:rPr>
            </w:pPr>
            <w:r w:rsidRPr="006A485C">
              <w:rPr>
                <w:spacing w:val="-35"/>
                <w:w w:val="105"/>
                <w:sz w:val="24"/>
                <w:szCs w:val="24"/>
              </w:rPr>
              <w:t>1</w:t>
            </w:r>
            <w:r w:rsidRPr="006A485C">
              <w:rPr>
                <w:w w:val="105"/>
                <w:sz w:val="24"/>
                <w:szCs w:val="24"/>
              </w:rPr>
              <w:t>7/02/06</w:t>
            </w:r>
          </w:p>
        </w:tc>
        <w:tc>
          <w:tcPr>
            <w:tcW w:w="5494" w:type="dxa"/>
          </w:tcPr>
          <w:p w:rsidR="00566E12" w:rsidRPr="006A485C" w:rsidRDefault="00785877" w:rsidP="009E5155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CB124F">
              <w:rPr>
                <w:rFonts w:cs="Arial"/>
                <w:w w:val="110"/>
                <w:sz w:val="24"/>
                <w:szCs w:val="24"/>
              </w:rPr>
              <w:t>Se</w:t>
            </w:r>
            <w:r w:rsidRPr="006A485C">
              <w:rPr>
                <w:rFonts w:cs="Arial"/>
                <w:spacing w:val="4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-1"/>
                <w:w w:val="110"/>
                <w:sz w:val="24"/>
                <w:szCs w:val="24"/>
              </w:rPr>
              <w:t>reemplazó</w:t>
            </w:r>
            <w:r w:rsidRPr="006A485C">
              <w:rPr>
                <w:rFonts w:cs="Arial"/>
                <w:spacing w:val="4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1"/>
                <w:w w:val="110"/>
                <w:sz w:val="24"/>
                <w:szCs w:val="24"/>
              </w:rPr>
              <w:t>el</w:t>
            </w:r>
            <w:r w:rsidRPr="006A485C">
              <w:rPr>
                <w:rFonts w:cs="Arial"/>
                <w:spacing w:val="-5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1"/>
                <w:w w:val="110"/>
                <w:sz w:val="24"/>
                <w:szCs w:val="24"/>
              </w:rPr>
              <w:t>térmi</w:t>
            </w:r>
            <w:r w:rsidRPr="006A485C">
              <w:rPr>
                <w:rFonts w:cs="Arial"/>
                <w:w w:val="110"/>
                <w:sz w:val="24"/>
                <w:szCs w:val="24"/>
              </w:rPr>
              <w:t>no</w:t>
            </w:r>
            <w:r w:rsidRPr="006A485C">
              <w:rPr>
                <w:rFonts w:cs="Arial"/>
                <w:spacing w:val="-5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-1"/>
                <w:w w:val="110"/>
                <w:sz w:val="24"/>
                <w:szCs w:val="24"/>
              </w:rPr>
              <w:t>"Subdirector</w:t>
            </w:r>
            <w:r w:rsidRPr="006A485C">
              <w:rPr>
                <w:rFonts w:cs="Arial"/>
                <w:spacing w:val="14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de</w:t>
            </w:r>
            <w:r w:rsidRPr="006A485C">
              <w:rPr>
                <w:rFonts w:cs="Arial"/>
                <w:spacing w:val="-1"/>
                <w:w w:val="110"/>
                <w:sz w:val="24"/>
                <w:szCs w:val="24"/>
              </w:rPr>
              <w:t xml:space="preserve"> Capacitación"</w:t>
            </w:r>
            <w:r w:rsidRPr="006A485C">
              <w:rPr>
                <w:rFonts w:cs="Arial"/>
                <w:spacing w:val="19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por</w:t>
            </w:r>
            <w:r w:rsidRPr="006A485C">
              <w:rPr>
                <w:rFonts w:cs="Arial"/>
                <w:spacing w:val="50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-28"/>
                <w:w w:val="110"/>
                <w:position w:val="8"/>
                <w:sz w:val="24"/>
                <w:szCs w:val="24"/>
              </w:rPr>
              <w:t>1</w:t>
            </w:r>
            <w:r w:rsidRPr="006A485C">
              <w:rPr>
                <w:rFonts w:cs="Arial"/>
                <w:spacing w:val="-16"/>
                <w:w w:val="110"/>
                <w:sz w:val="24"/>
                <w:szCs w:val="24"/>
              </w:rPr>
              <w:t>'</w:t>
            </w:r>
            <w:r w:rsidRPr="006A485C">
              <w:rPr>
                <w:rFonts w:cs="Arial"/>
                <w:w w:val="110"/>
                <w:sz w:val="24"/>
                <w:szCs w:val="24"/>
              </w:rPr>
              <w:t>Sub</w:t>
            </w:r>
            <w:r w:rsidRPr="006A485C">
              <w:rPr>
                <w:rFonts w:cs="Arial"/>
                <w:spacing w:val="3"/>
                <w:w w:val="110"/>
                <w:sz w:val="24"/>
                <w:szCs w:val="24"/>
              </w:rPr>
              <w:t>d</w:t>
            </w:r>
            <w:r w:rsidRPr="006A485C">
              <w:rPr>
                <w:rFonts w:cs="Arial"/>
                <w:spacing w:val="-16"/>
                <w:w w:val="110"/>
                <w:sz w:val="24"/>
                <w:szCs w:val="24"/>
              </w:rPr>
              <w:t>i</w:t>
            </w:r>
            <w:r w:rsidRPr="006A485C">
              <w:rPr>
                <w:rFonts w:cs="Arial"/>
                <w:w w:val="110"/>
                <w:sz w:val="24"/>
                <w:szCs w:val="24"/>
              </w:rPr>
              <w:t>rector</w:t>
            </w:r>
            <w:r w:rsidRPr="006A485C">
              <w:rPr>
                <w:rFonts w:cs="Arial"/>
                <w:spacing w:val="6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de</w:t>
            </w:r>
            <w:r w:rsidRPr="006A485C">
              <w:rPr>
                <w:rFonts w:cs="Arial"/>
                <w:spacing w:val="12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Posgrado".</w:t>
            </w:r>
            <w:r w:rsidRPr="006A485C">
              <w:rPr>
                <w:rFonts w:cs="Arial"/>
                <w:spacing w:val="19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Se e</w:t>
            </w:r>
            <w:r w:rsidRPr="006A485C">
              <w:rPr>
                <w:rFonts w:cs="Arial"/>
                <w:spacing w:val="-7"/>
                <w:w w:val="110"/>
                <w:sz w:val="24"/>
                <w:szCs w:val="24"/>
              </w:rPr>
              <w:t>l</w:t>
            </w:r>
            <w:r w:rsidRPr="006A485C">
              <w:rPr>
                <w:rFonts w:cs="Arial"/>
                <w:spacing w:val="-20"/>
                <w:w w:val="110"/>
                <w:sz w:val="24"/>
                <w:szCs w:val="24"/>
              </w:rPr>
              <w:t>i</w:t>
            </w:r>
            <w:r w:rsidRPr="006A485C">
              <w:rPr>
                <w:rFonts w:cs="Arial"/>
                <w:spacing w:val="-6"/>
                <w:w w:val="110"/>
                <w:sz w:val="24"/>
                <w:szCs w:val="24"/>
              </w:rPr>
              <w:t>m</w:t>
            </w:r>
            <w:r w:rsidRPr="006A485C">
              <w:rPr>
                <w:rFonts w:cs="Arial"/>
                <w:w w:val="110"/>
                <w:sz w:val="24"/>
                <w:szCs w:val="24"/>
              </w:rPr>
              <w:t>i</w:t>
            </w:r>
            <w:r w:rsidRPr="006A485C">
              <w:rPr>
                <w:rFonts w:cs="Arial"/>
                <w:spacing w:val="-6"/>
                <w:w w:val="110"/>
                <w:sz w:val="24"/>
                <w:szCs w:val="24"/>
              </w:rPr>
              <w:t>n</w:t>
            </w:r>
            <w:r w:rsidRPr="006A485C">
              <w:rPr>
                <w:rFonts w:cs="Arial"/>
                <w:w w:val="110"/>
                <w:sz w:val="24"/>
                <w:szCs w:val="24"/>
              </w:rPr>
              <w:t>ó</w:t>
            </w:r>
            <w:r w:rsidRPr="006A485C">
              <w:rPr>
                <w:rFonts w:cs="Arial"/>
                <w:spacing w:val="3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el</w:t>
            </w:r>
            <w:r w:rsidRPr="006A485C">
              <w:rPr>
                <w:rFonts w:cs="Arial"/>
                <w:spacing w:val="2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punto</w:t>
            </w:r>
            <w:r w:rsidRPr="006A485C">
              <w:rPr>
                <w:rFonts w:cs="Arial"/>
                <w:spacing w:val="6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3.</w:t>
            </w:r>
            <w:r w:rsidRPr="006A485C">
              <w:rPr>
                <w:rFonts w:cs="Arial"/>
                <w:spacing w:val="7"/>
                <w:w w:val="110"/>
                <w:sz w:val="24"/>
                <w:szCs w:val="24"/>
              </w:rPr>
              <w:t>2</w:t>
            </w:r>
            <w:r w:rsidRPr="006A485C">
              <w:rPr>
                <w:rFonts w:cs="Arial"/>
                <w:w w:val="110"/>
                <w:sz w:val="24"/>
                <w:szCs w:val="24"/>
              </w:rPr>
              <w:t>.</w:t>
            </w:r>
            <w:r w:rsidRPr="006A485C">
              <w:rPr>
                <w:rFonts w:cs="Arial"/>
                <w:spacing w:val="-17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por</w:t>
            </w:r>
            <w:r w:rsidRPr="006A485C">
              <w:rPr>
                <w:rFonts w:cs="Arial"/>
                <w:spacing w:val="3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ser</w:t>
            </w:r>
            <w:r w:rsidRPr="006A485C">
              <w:rPr>
                <w:rFonts w:cs="Arial"/>
                <w:w w:val="109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-3"/>
                <w:w w:val="110"/>
                <w:sz w:val="24"/>
                <w:szCs w:val="24"/>
              </w:rPr>
              <w:t>dueño</w:t>
            </w:r>
            <w:r w:rsidRPr="006A485C">
              <w:rPr>
                <w:rFonts w:cs="Arial"/>
                <w:spacing w:val="22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de</w:t>
            </w:r>
            <w:r w:rsidRPr="006A485C">
              <w:rPr>
                <w:rFonts w:cs="Arial"/>
                <w:spacing w:val="9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w w:val="110"/>
                <w:sz w:val="24"/>
                <w:szCs w:val="24"/>
              </w:rPr>
              <w:t>este</w:t>
            </w:r>
            <w:r w:rsidRPr="006A485C">
              <w:rPr>
                <w:rFonts w:cs="Arial"/>
                <w:spacing w:val="14"/>
                <w:w w:val="110"/>
                <w:sz w:val="24"/>
                <w:szCs w:val="24"/>
              </w:rPr>
              <w:t xml:space="preserve"> </w:t>
            </w:r>
            <w:r w:rsidRPr="006A485C">
              <w:rPr>
                <w:rFonts w:cs="Arial"/>
                <w:spacing w:val="-2"/>
                <w:w w:val="110"/>
                <w:sz w:val="24"/>
                <w:szCs w:val="24"/>
              </w:rPr>
              <w:t>procedimiento.</w:t>
            </w:r>
          </w:p>
        </w:tc>
        <w:tc>
          <w:tcPr>
            <w:tcW w:w="2138" w:type="dxa"/>
            <w:vAlign w:val="center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</w:p>
        </w:tc>
      </w:tr>
      <w:tr w:rsidR="009E5155" w:rsidRPr="009E5155" w:rsidTr="0096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566E12" w:rsidRPr="006A485C" w:rsidRDefault="004A5A61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b w:val="0"/>
                <w:smallCaps/>
                <w:sz w:val="24"/>
              </w:rPr>
            </w:pPr>
            <w:r w:rsidRPr="006A485C">
              <w:rPr>
                <w:smallCaps/>
                <w:sz w:val="24"/>
              </w:rPr>
              <w:t>4</w:t>
            </w:r>
          </w:p>
        </w:tc>
        <w:tc>
          <w:tcPr>
            <w:tcW w:w="1384" w:type="dxa"/>
            <w:vAlign w:val="center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</w:p>
        </w:tc>
        <w:tc>
          <w:tcPr>
            <w:tcW w:w="5494" w:type="dxa"/>
          </w:tcPr>
          <w:p w:rsidR="00566E12" w:rsidRPr="006A485C" w:rsidRDefault="00785877" w:rsidP="009E5155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CB124F">
              <w:rPr>
                <w:rFonts w:cs="Arial"/>
                <w:sz w:val="24"/>
                <w:szCs w:val="24"/>
              </w:rPr>
              <w:t xml:space="preserve">Se realizaron modificaciones al procedimiento y se cambió el formato </w:t>
            </w:r>
            <w:r w:rsidRPr="006A485C">
              <w:rPr>
                <w:rFonts w:cs="Arial"/>
                <w:sz w:val="24"/>
                <w:szCs w:val="24"/>
              </w:rPr>
              <w:t>utilizado para la detección de necesidades como mejora continua.</w:t>
            </w:r>
          </w:p>
        </w:tc>
        <w:tc>
          <w:tcPr>
            <w:tcW w:w="2138" w:type="dxa"/>
            <w:vAlign w:val="center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</w:p>
        </w:tc>
      </w:tr>
      <w:tr w:rsidR="009E5155" w:rsidRPr="009E5155" w:rsidTr="00960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566E12" w:rsidRPr="006A485C" w:rsidRDefault="004A5A61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b w:val="0"/>
                <w:smallCaps/>
                <w:sz w:val="24"/>
              </w:rPr>
            </w:pPr>
            <w:r w:rsidRPr="006A485C">
              <w:rPr>
                <w:smallCaps/>
                <w:sz w:val="24"/>
              </w:rPr>
              <w:t>5</w:t>
            </w:r>
          </w:p>
        </w:tc>
        <w:tc>
          <w:tcPr>
            <w:tcW w:w="1384" w:type="dxa"/>
            <w:vAlign w:val="center"/>
          </w:tcPr>
          <w:p w:rsidR="00566E12" w:rsidRPr="006A485C" w:rsidRDefault="00785877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 w:rsidRPr="006A485C">
              <w:rPr>
                <w:smallCaps/>
                <w:sz w:val="24"/>
              </w:rPr>
              <w:t>05/03/08</w:t>
            </w:r>
          </w:p>
        </w:tc>
        <w:tc>
          <w:tcPr>
            <w:tcW w:w="5494" w:type="dxa"/>
          </w:tcPr>
          <w:p w:rsidR="00566E12" w:rsidRPr="006A485C" w:rsidRDefault="00785877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A485C">
              <w:rPr>
                <w:sz w:val="24"/>
              </w:rPr>
              <w:t>Se reescribió el objetivo y el alcance. Se adicionó el punto 3.2 y se modificó la redacción del procedimiento en general.</w:t>
            </w:r>
          </w:p>
        </w:tc>
        <w:tc>
          <w:tcPr>
            <w:tcW w:w="2138" w:type="dxa"/>
            <w:vAlign w:val="center"/>
          </w:tcPr>
          <w:p w:rsidR="00566E12" w:rsidRPr="006A485C" w:rsidRDefault="00566E12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</w:p>
        </w:tc>
      </w:tr>
      <w:tr w:rsidR="009E5155" w:rsidRPr="009E5155" w:rsidTr="0096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30594E" w:rsidRPr="006A485C" w:rsidRDefault="0030594E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b w:val="0"/>
                <w:smallCaps/>
                <w:sz w:val="24"/>
              </w:rPr>
            </w:pPr>
            <w:r w:rsidRPr="006A485C">
              <w:rPr>
                <w:smallCaps/>
                <w:sz w:val="24"/>
              </w:rPr>
              <w:t>6</w:t>
            </w:r>
          </w:p>
        </w:tc>
        <w:tc>
          <w:tcPr>
            <w:tcW w:w="1384" w:type="dxa"/>
            <w:vAlign w:val="center"/>
          </w:tcPr>
          <w:p w:rsidR="0030594E" w:rsidRPr="006A485C" w:rsidRDefault="00785877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 w:rsidRPr="006A485C">
              <w:rPr>
                <w:smallCaps/>
                <w:sz w:val="24"/>
              </w:rPr>
              <w:t>20/12/10</w:t>
            </w:r>
          </w:p>
        </w:tc>
        <w:tc>
          <w:tcPr>
            <w:tcW w:w="5494" w:type="dxa"/>
          </w:tcPr>
          <w:p w:rsidR="0030594E" w:rsidRPr="006A485C" w:rsidRDefault="00785877" w:rsidP="009E5155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B124F">
              <w:rPr>
                <w:sz w:val="24"/>
              </w:rPr>
              <w:t>El punto 6 fue modificado en un 80%.</w:t>
            </w:r>
          </w:p>
          <w:p w:rsidR="00785877" w:rsidRPr="006A485C" w:rsidRDefault="00785877" w:rsidP="009E5155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A485C">
              <w:rPr>
                <w:sz w:val="24"/>
              </w:rPr>
              <w:t>Se agregó otro formato de detección de necesidades de capacitación requerimiento personales para que cada persona enliste sus necesidades.</w:t>
            </w:r>
          </w:p>
        </w:tc>
        <w:tc>
          <w:tcPr>
            <w:tcW w:w="2138" w:type="dxa"/>
            <w:vAlign w:val="center"/>
          </w:tcPr>
          <w:p w:rsidR="0030594E" w:rsidRPr="006A485C" w:rsidRDefault="0030594E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</w:p>
        </w:tc>
      </w:tr>
      <w:tr w:rsidR="00CB124F" w:rsidRPr="009E5155" w:rsidTr="00960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CB124F" w:rsidRPr="006A485C" w:rsidRDefault="00CB124F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7</w:t>
            </w:r>
          </w:p>
        </w:tc>
        <w:tc>
          <w:tcPr>
            <w:tcW w:w="1384" w:type="dxa"/>
            <w:vAlign w:val="center"/>
          </w:tcPr>
          <w:p w:rsidR="00CB124F" w:rsidRPr="006A485C" w:rsidRDefault="00CB124F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11/12/14</w:t>
            </w:r>
          </w:p>
        </w:tc>
        <w:tc>
          <w:tcPr>
            <w:tcW w:w="5494" w:type="dxa"/>
          </w:tcPr>
          <w:p w:rsidR="00CB124F" w:rsidRPr="00CB124F" w:rsidRDefault="00CB124F" w:rsidP="009E5155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revisó todo el documento y se unificaron los conceptos. Se declararon los registros necesarios en cada actividad.</w:t>
            </w:r>
          </w:p>
        </w:tc>
        <w:tc>
          <w:tcPr>
            <w:tcW w:w="2138" w:type="dxa"/>
            <w:vAlign w:val="center"/>
          </w:tcPr>
          <w:p w:rsidR="00CB124F" w:rsidRPr="006A485C" w:rsidRDefault="009609D4" w:rsidP="006A485C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z w:val="24"/>
              </w:rPr>
              <w:t>Subdirector de Po</w:t>
            </w:r>
            <w:r w:rsidRPr="009609D4">
              <w:rPr>
                <w:sz w:val="24"/>
              </w:rPr>
              <w:t>sgrado.</w:t>
            </w:r>
          </w:p>
        </w:tc>
      </w:tr>
    </w:tbl>
    <w:p w:rsidR="00AA5C1F" w:rsidRDefault="0030594E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sz w:val="24"/>
        </w:rPr>
      </w:pPr>
      <w:bookmarkStart w:id="4" w:name="_GoBack"/>
      <w:bookmarkEnd w:id="4"/>
      <w:r w:rsidRPr="00074C48">
        <w:rPr>
          <w:b/>
          <w:smallCaps/>
          <w:sz w:val="24"/>
        </w:rPr>
        <w:t>Aprobación:</w:t>
      </w:r>
    </w:p>
    <w:p w:rsidR="00AA5C1F" w:rsidRPr="00074C48" w:rsidRDefault="00AA5C1F">
      <w:pPr>
        <w:ind w:left="644" w:right="210"/>
        <w:jc w:val="both"/>
        <w:rPr>
          <w:b/>
          <w:smallCaps/>
          <w:sz w:val="24"/>
        </w:rPr>
      </w:pPr>
      <w:r w:rsidRPr="00074C48">
        <w:rPr>
          <w:b/>
          <w:smallCaps/>
          <w:sz w:val="24"/>
        </w:rPr>
        <w:t>Dr. Robelio Sotelo Boyás</w:t>
      </w:r>
    </w:p>
    <w:p w:rsidR="0030594E" w:rsidRPr="00CB124F" w:rsidRDefault="00AA5C1F" w:rsidP="00CB124F">
      <w:pPr>
        <w:ind w:left="644" w:right="210"/>
        <w:jc w:val="both"/>
        <w:rPr>
          <w:b/>
          <w:smallCaps/>
          <w:sz w:val="24"/>
        </w:rPr>
      </w:pPr>
      <w:r w:rsidRPr="00074C48">
        <w:rPr>
          <w:b/>
          <w:smallCaps/>
          <w:sz w:val="24"/>
        </w:rPr>
        <w:t>Director del CMP+L</w:t>
      </w:r>
    </w:p>
    <w:sectPr w:rsidR="0030594E" w:rsidRPr="00CB124F" w:rsidSect="006A5668">
      <w:footerReference w:type="default" r:id="rId13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9B9" w:rsidRDefault="00D139B9">
      <w:r>
        <w:separator/>
      </w:r>
    </w:p>
  </w:endnote>
  <w:endnote w:type="continuationSeparator" w:id="0">
    <w:p w:rsidR="00D139B9" w:rsidRDefault="00D1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E21" w:rsidRDefault="00C84E2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84E21" w:rsidRDefault="00C84E2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E21" w:rsidRPr="00AB023F" w:rsidRDefault="00C84E21" w:rsidP="0006371D">
    <w:pPr>
      <w:pStyle w:val="Piedepgina"/>
      <w:tabs>
        <w:tab w:val="clear" w:pos="4252"/>
        <w:tab w:val="clear" w:pos="8504"/>
        <w:tab w:val="left" w:pos="8789"/>
      </w:tabs>
      <w:ind w:right="-375"/>
      <w:jc w:val="both"/>
      <w:rPr>
        <w:lang w:val="es-ES"/>
      </w:rPr>
    </w:pPr>
    <w:r>
      <w:rPr>
        <w:lang w:val="es-ES"/>
      </w:rPr>
      <w:t>SGE-DF-01-10/03</w:t>
    </w:r>
    <w:r>
      <w:rPr>
        <w:lang w:val="es-ES"/>
      </w:rPr>
      <w:tab/>
      <w:t>FMP</w:t>
    </w:r>
    <w:r w:rsidRPr="00AB023F">
      <w:rPr>
        <w:lang w:val="es-ES"/>
      </w:rPr>
      <w:t>-1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E21" w:rsidRDefault="00C84E21">
    <w:pPr>
      <w:spacing w:line="14" w:lineRule="auto"/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5D73909" wp14:editId="3CB3FD8A">
              <wp:simplePos x="0" y="0"/>
              <wp:positionH relativeFrom="page">
                <wp:posOffset>6062980</wp:posOffset>
              </wp:positionH>
              <wp:positionV relativeFrom="page">
                <wp:posOffset>9387840</wp:posOffset>
              </wp:positionV>
              <wp:extent cx="657225" cy="133350"/>
              <wp:effectExtent l="0" t="0" r="4445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4E21" w:rsidRDefault="00C84E21">
                          <w:pPr>
                            <w:spacing w:before="17"/>
                            <w:ind w:left="20"/>
                            <w:rPr>
                              <w:rFonts w:eastAsia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5B576D"/>
                              <w:spacing w:val="-9"/>
                              <w:w w:val="120"/>
                              <w:sz w:val="15"/>
                            </w:rPr>
                            <w:t>Pá</w:t>
                          </w:r>
                          <w:r>
                            <w:rPr>
                              <w:color w:val="49494B"/>
                              <w:spacing w:val="-9"/>
                              <w:w w:val="120"/>
                              <w:sz w:val="15"/>
                            </w:rPr>
                            <w:t>g</w:t>
                          </w:r>
                          <w:r>
                            <w:rPr>
                              <w:color w:val="747474"/>
                              <w:spacing w:val="-6"/>
                              <w:w w:val="120"/>
                              <w:sz w:val="15"/>
                            </w:rPr>
                            <w:t>i</w:t>
                          </w:r>
                          <w:r>
                            <w:rPr>
                              <w:color w:val="49494B"/>
                              <w:spacing w:val="-9"/>
                              <w:w w:val="120"/>
                              <w:sz w:val="15"/>
                            </w:rPr>
                            <w:t>n</w:t>
                          </w:r>
                          <w:r>
                            <w:rPr>
                              <w:color w:val="5B576D"/>
                              <w:spacing w:val="-9"/>
                              <w:w w:val="120"/>
                              <w:sz w:val="15"/>
                            </w:rPr>
                            <w:t>a</w:t>
                          </w:r>
                          <w:r>
                            <w:rPr>
                              <w:color w:val="5B576D"/>
                              <w:spacing w:val="-20"/>
                              <w:w w:val="120"/>
                              <w:sz w:val="1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747474"/>
                              <w:w w:val="120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09D4">
                            <w:rPr>
                              <w:noProof/>
                              <w:color w:val="747474"/>
                              <w:w w:val="120"/>
                              <w:sz w:val="15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747474"/>
                              <w:spacing w:val="-23"/>
                              <w:w w:val="12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5B576D"/>
                              <w:spacing w:val="-2"/>
                              <w:w w:val="120"/>
                              <w:sz w:val="15"/>
                            </w:rPr>
                            <w:t>d</w:t>
                          </w:r>
                          <w:r>
                            <w:rPr>
                              <w:color w:val="747474"/>
                              <w:spacing w:val="-2"/>
                              <w:w w:val="120"/>
                              <w:sz w:val="15"/>
                            </w:rPr>
                            <w:t>e</w:t>
                          </w:r>
                          <w:r>
                            <w:rPr>
                              <w:color w:val="747474"/>
                              <w:spacing w:val="-28"/>
                              <w:w w:val="12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747474"/>
                              <w:w w:val="120"/>
                              <w:sz w:val="15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7.4pt;margin-top:739.2pt;width:51.75pt;height:10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" filled="f" stroked="f">
              <v:textbox inset="0,0,0,0">
                <w:txbxContent>
                  <w:p w:rsidR="00C84E21" w:rsidRDefault="00C84E21">
                    <w:pPr>
                      <w:spacing w:before="17"/>
                      <w:ind w:left="20"/>
                      <w:rPr>
                        <w:rFonts w:eastAsia="Arial" w:cs="Arial"/>
                        <w:sz w:val="15"/>
                        <w:szCs w:val="15"/>
                      </w:rPr>
                    </w:pPr>
                    <w:r>
                      <w:rPr>
                        <w:color w:val="5B576D"/>
                        <w:spacing w:val="-9"/>
                        <w:w w:val="120"/>
                        <w:sz w:val="15"/>
                      </w:rPr>
                      <w:t>Pá</w:t>
                    </w:r>
                    <w:r>
                      <w:rPr>
                        <w:color w:val="49494B"/>
                        <w:spacing w:val="-9"/>
                        <w:w w:val="120"/>
                        <w:sz w:val="15"/>
                      </w:rPr>
                      <w:t>g</w:t>
                    </w:r>
                    <w:r>
                      <w:rPr>
                        <w:color w:val="747474"/>
                        <w:spacing w:val="-6"/>
                        <w:w w:val="120"/>
                        <w:sz w:val="15"/>
                      </w:rPr>
                      <w:t>i</w:t>
                    </w:r>
                    <w:r>
                      <w:rPr>
                        <w:color w:val="49494B"/>
                        <w:spacing w:val="-9"/>
                        <w:w w:val="120"/>
                        <w:sz w:val="15"/>
                      </w:rPr>
                      <w:t>n</w:t>
                    </w:r>
                    <w:r>
                      <w:rPr>
                        <w:color w:val="5B576D"/>
                        <w:spacing w:val="-9"/>
                        <w:w w:val="120"/>
                        <w:sz w:val="15"/>
                      </w:rPr>
                      <w:t>a</w:t>
                    </w:r>
                    <w:r>
                      <w:rPr>
                        <w:color w:val="5B576D"/>
                        <w:spacing w:val="-20"/>
                        <w:w w:val="120"/>
                        <w:sz w:val="1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747474"/>
                        <w:w w:val="120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09D4">
                      <w:rPr>
                        <w:noProof/>
                        <w:color w:val="747474"/>
                        <w:w w:val="120"/>
                        <w:sz w:val="15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747474"/>
                        <w:spacing w:val="-23"/>
                        <w:w w:val="120"/>
                        <w:sz w:val="15"/>
                      </w:rPr>
                      <w:t xml:space="preserve"> </w:t>
                    </w:r>
                    <w:r>
                      <w:rPr>
                        <w:color w:val="5B576D"/>
                        <w:spacing w:val="-2"/>
                        <w:w w:val="120"/>
                        <w:sz w:val="15"/>
                      </w:rPr>
                      <w:t>d</w:t>
                    </w:r>
                    <w:r>
                      <w:rPr>
                        <w:color w:val="747474"/>
                        <w:spacing w:val="-2"/>
                        <w:w w:val="120"/>
                        <w:sz w:val="15"/>
                      </w:rPr>
                      <w:t>e</w:t>
                    </w:r>
                    <w:r>
                      <w:rPr>
                        <w:color w:val="747474"/>
                        <w:spacing w:val="-28"/>
                        <w:w w:val="120"/>
                        <w:sz w:val="15"/>
                      </w:rPr>
                      <w:t xml:space="preserve"> </w:t>
                    </w:r>
                    <w:r>
                      <w:rPr>
                        <w:color w:val="747474"/>
                        <w:w w:val="120"/>
                        <w:sz w:val="15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E21" w:rsidRPr="0034148F" w:rsidRDefault="00C84E21">
    <w:pPr>
      <w:pStyle w:val="Piedepgina"/>
      <w:tabs>
        <w:tab w:val="clear" w:pos="8504"/>
        <w:tab w:val="right" w:pos="9639"/>
      </w:tabs>
      <w:ind w:right="360"/>
      <w:rPr>
        <w:lang w:val="es-ES"/>
      </w:rPr>
    </w:pPr>
    <w:r w:rsidRPr="0034148F">
      <w:rPr>
        <w:lang w:val="es-ES"/>
      </w:rPr>
      <w:t>SGE-DF-01</w:t>
    </w:r>
    <w:r>
      <w:rPr>
        <w:lang w:val="es-ES"/>
      </w:rPr>
      <w:t>-10/03</w:t>
    </w:r>
    <w:r>
      <w:rPr>
        <w:lang w:val="es-ES"/>
      </w:rPr>
      <w:tab/>
    </w:r>
    <w:r>
      <w:rPr>
        <w:lang w:val="es-ES"/>
      </w:rPr>
      <w:tab/>
      <w:t>FMP-1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9B9" w:rsidRDefault="00D139B9">
      <w:r>
        <w:separator/>
      </w:r>
    </w:p>
  </w:footnote>
  <w:footnote w:type="continuationSeparator" w:id="0">
    <w:p w:rsidR="00D139B9" w:rsidRDefault="00D13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C84E21" w:rsidRPr="00C07145" w:rsidTr="00C84E21">
      <w:trPr>
        <w:trHeight w:val="2268"/>
        <w:jc w:val="center"/>
      </w:trPr>
      <w:tc>
        <w:tcPr>
          <w:tcW w:w="2268" w:type="dxa"/>
        </w:tcPr>
        <w:p w:rsidR="00C84E21" w:rsidRPr="00C07145" w:rsidRDefault="00C84E21" w:rsidP="00C84E21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n-US"/>
            </w:rPr>
            <w:drawing>
              <wp:anchor distT="0" distB="0" distL="114300" distR="114300" simplePos="0" relativeHeight="251656704" behindDoc="0" locked="0" layoutInCell="1" allowOverlap="1" wp14:anchorId="619B094F" wp14:editId="13C11486">
                <wp:simplePos x="0" y="0"/>
                <wp:positionH relativeFrom="column">
                  <wp:posOffset>282575</wp:posOffset>
                </wp:positionH>
                <wp:positionV relativeFrom="paragraph">
                  <wp:posOffset>101155</wp:posOffset>
                </wp:positionV>
                <wp:extent cx="737870" cy="1256030"/>
                <wp:effectExtent l="0" t="0" r="508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70" cy="1256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gridSpan w:val="4"/>
        </w:tcPr>
        <w:p w:rsidR="00C84E21" w:rsidRPr="00972EDF" w:rsidRDefault="00C84E21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:rsidR="00C84E21" w:rsidRDefault="00C84E21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:rsidR="00C84E21" w:rsidRDefault="00C84E21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C84E21" w:rsidRDefault="00C84E21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C84E21" w:rsidRPr="00B21F3A" w:rsidRDefault="00C84E21" w:rsidP="006F07C8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 DE MEXICANO PARA LA PRODUCCIÓN MÁS LIMPIA</w:t>
          </w:r>
        </w:p>
      </w:tc>
      <w:tc>
        <w:tcPr>
          <w:tcW w:w="2268" w:type="dxa"/>
          <w:vAlign w:val="center"/>
        </w:tcPr>
        <w:p w:rsidR="00C84E21" w:rsidRPr="00B21F3A" w:rsidRDefault="00C84E21" w:rsidP="00C84E21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13D1B5D" wp14:editId="504FB1F3">
                <wp:simplePos x="0" y="0"/>
                <wp:positionH relativeFrom="column">
                  <wp:posOffset>17864</wp:posOffset>
                </wp:positionH>
                <wp:positionV relativeFrom="paragraph">
                  <wp:posOffset>280586</wp:posOffset>
                </wp:positionV>
                <wp:extent cx="1257659" cy="862642"/>
                <wp:effectExtent l="1905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2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C84E21" w:rsidRPr="006E66C6" w:rsidTr="00C84E21">
      <w:trPr>
        <w:trHeight w:val="397"/>
        <w:jc w:val="center"/>
      </w:trPr>
      <w:tc>
        <w:tcPr>
          <w:tcW w:w="2551" w:type="dxa"/>
          <w:gridSpan w:val="2"/>
          <w:vAlign w:val="center"/>
        </w:tcPr>
        <w:p w:rsidR="00C84E21" w:rsidRPr="007E5902" w:rsidRDefault="00C84E21" w:rsidP="00C84E21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7E5902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:rsidR="00C84E21" w:rsidRPr="00D57FAA" w:rsidRDefault="00C84E21" w:rsidP="001604D8">
          <w:pPr>
            <w:jc w:val="center"/>
            <w:rPr>
              <w:rFonts w:cs="Arial"/>
              <w:color w:val="000000"/>
              <w:sz w:val="20"/>
              <w:szCs w:val="20"/>
              <w:lang w:val="es-MX"/>
            </w:rPr>
          </w:pP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CMPL</w:t>
          </w:r>
          <w:r w:rsidRPr="00D57FAA">
            <w:rPr>
              <w:rFonts w:cs="Arial"/>
              <w:color w:val="000000" w:themeColor="text1"/>
              <w:sz w:val="20"/>
              <w:szCs w:val="20"/>
              <w:lang w:val="es-MX"/>
            </w:rPr>
            <w:t>-PO-0</w:t>
          </w: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3</w:t>
          </w:r>
        </w:p>
      </w:tc>
      <w:tc>
        <w:tcPr>
          <w:tcW w:w="2551" w:type="dxa"/>
          <w:vAlign w:val="center"/>
        </w:tcPr>
        <w:p w:rsidR="00C84E21" w:rsidRPr="006E66C6" w:rsidRDefault="00C84E21" w:rsidP="00C84E21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E66C6">
            <w:rPr>
              <w:rFonts w:cs="Arial"/>
              <w:sz w:val="20"/>
              <w:szCs w:val="20"/>
              <w:lang w:eastAsia="en-US"/>
            </w:rPr>
            <w:t>Fecha de emisión:</w:t>
          </w:r>
        </w:p>
        <w:p w:rsidR="00C84E21" w:rsidRPr="00AC2DE7" w:rsidRDefault="00C84E21" w:rsidP="008947A0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29</w:t>
          </w:r>
          <w:r w:rsidRPr="00AC2DE7">
            <w:rPr>
              <w:rFonts w:cs="Arial"/>
              <w:sz w:val="20"/>
              <w:szCs w:val="20"/>
              <w:lang w:eastAsia="en-US"/>
            </w:rPr>
            <w:t>/0</w:t>
          </w:r>
          <w:r>
            <w:rPr>
              <w:rFonts w:cs="Arial"/>
              <w:sz w:val="20"/>
              <w:szCs w:val="20"/>
              <w:lang w:eastAsia="en-US"/>
            </w:rPr>
            <w:t>9</w:t>
          </w:r>
          <w:r w:rsidRPr="00AC2DE7">
            <w:rPr>
              <w:rFonts w:cs="Arial"/>
              <w:sz w:val="20"/>
              <w:szCs w:val="20"/>
              <w:lang w:eastAsia="en-US"/>
            </w:rPr>
            <w:t>/2014</w:t>
          </w:r>
        </w:p>
      </w:tc>
      <w:tc>
        <w:tcPr>
          <w:tcW w:w="2551" w:type="dxa"/>
          <w:vAlign w:val="center"/>
        </w:tcPr>
        <w:p w:rsidR="00C84E21" w:rsidRPr="006E66C6" w:rsidRDefault="00C84E21" w:rsidP="00C84E21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E66C6">
            <w:rPr>
              <w:rFonts w:cs="Arial"/>
              <w:sz w:val="20"/>
              <w:szCs w:val="20"/>
              <w:lang w:eastAsia="en-US"/>
            </w:rPr>
            <w:t>Versión:</w:t>
          </w:r>
        </w:p>
        <w:p w:rsidR="00C84E21" w:rsidRPr="006E66C6" w:rsidRDefault="00C84E21" w:rsidP="00C84E21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1</w:t>
          </w:r>
        </w:p>
      </w:tc>
      <w:tc>
        <w:tcPr>
          <w:tcW w:w="2552" w:type="dxa"/>
          <w:gridSpan w:val="2"/>
          <w:vAlign w:val="center"/>
        </w:tcPr>
        <w:p w:rsidR="00C84E21" w:rsidRPr="006E66C6" w:rsidRDefault="00C84E21" w:rsidP="002924FC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Pr="00B67E9A">
            <w:rPr>
              <w:rFonts w:cs="Arial"/>
              <w:lang w:eastAsia="en-US"/>
            </w:rPr>
            <w:fldChar w:fldCharType="begin"/>
          </w:r>
          <w:r w:rsidRPr="00B67E9A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Pr="00B67E9A">
            <w:rPr>
              <w:rFonts w:cs="Arial"/>
              <w:lang w:eastAsia="en-US"/>
            </w:rPr>
            <w:fldChar w:fldCharType="separate"/>
          </w:r>
          <w:r w:rsidR="00D139B9">
            <w:rPr>
              <w:rFonts w:cs="Arial"/>
              <w:noProof/>
              <w:sz w:val="20"/>
              <w:szCs w:val="20"/>
              <w:lang w:val="es-MX" w:eastAsia="en-US"/>
            </w:rPr>
            <w:t>1</w:t>
          </w:r>
          <w:r w:rsidRPr="00B67E9A">
            <w:rPr>
              <w:rFonts w:cs="Arial"/>
              <w:lang w:eastAsia="en-US"/>
            </w:rPr>
            <w:fldChar w:fldCharType="end"/>
          </w: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>
            <w:rPr>
              <w:rFonts w:cs="Arial"/>
              <w:sz w:val="20"/>
              <w:szCs w:val="20"/>
              <w:lang w:val="es-MX" w:eastAsia="en-US"/>
            </w:rPr>
            <w:t>13</w:t>
          </w:r>
        </w:p>
      </w:tc>
    </w:tr>
  </w:tbl>
  <w:p w:rsidR="00C84E21" w:rsidRDefault="00C84E21" w:rsidP="00953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>
    <w:nsid w:val="0C001239"/>
    <w:multiLevelType w:val="hybridMultilevel"/>
    <w:tmpl w:val="79DE9F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3964BC"/>
    <w:multiLevelType w:val="multilevel"/>
    <w:tmpl w:val="0B3EBE38"/>
    <w:lvl w:ilvl="0">
      <w:start w:val="3"/>
      <w:numFmt w:val="decimal"/>
      <w:lvlText w:val="%1"/>
      <w:lvlJc w:val="left"/>
      <w:pPr>
        <w:ind w:left="686" w:hanging="579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86" w:hanging="579"/>
      </w:pPr>
      <w:rPr>
        <w:rFonts w:ascii="Arial" w:eastAsia="Arial" w:hAnsi="Arial" w:hint="default"/>
        <w:color w:val="4B4B4B"/>
        <w:spacing w:val="4"/>
        <w:w w:val="111"/>
        <w:sz w:val="21"/>
        <w:szCs w:val="21"/>
      </w:rPr>
    </w:lvl>
    <w:lvl w:ilvl="2">
      <w:start w:val="1"/>
      <w:numFmt w:val="bullet"/>
      <w:lvlText w:val="•"/>
      <w:lvlJc w:val="left"/>
      <w:pPr>
        <w:ind w:left="2572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6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59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3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6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3" w:hanging="579"/>
      </w:pPr>
      <w:rPr>
        <w:rFonts w:hint="default"/>
      </w:rPr>
    </w:lvl>
  </w:abstractNum>
  <w:abstractNum w:abstractNumId="8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67C04"/>
    <w:multiLevelType w:val="multilevel"/>
    <w:tmpl w:val="E08ACA36"/>
    <w:lvl w:ilvl="0">
      <w:start w:val="4"/>
      <w:numFmt w:val="decimal"/>
      <w:lvlText w:val="%1"/>
      <w:lvlJc w:val="left"/>
      <w:pPr>
        <w:ind w:left="545" w:hanging="43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2" w:hanging="438"/>
      </w:pPr>
      <w:rPr>
        <w:rFonts w:ascii="Arial" w:eastAsia="Arial" w:hAnsi="Arial" w:hint="default"/>
        <w:color w:val="4B4B4B"/>
        <w:spacing w:val="10"/>
        <w:w w:val="112"/>
        <w:sz w:val="21"/>
        <w:szCs w:val="21"/>
      </w:rPr>
    </w:lvl>
    <w:lvl w:ilvl="2">
      <w:start w:val="1"/>
      <w:numFmt w:val="bullet"/>
      <w:lvlText w:val="•"/>
      <w:lvlJc w:val="left"/>
      <w:pPr>
        <w:ind w:left="1615" w:hanging="4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8" w:hanging="4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1" w:hanging="4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4" w:hanging="4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7" w:hanging="4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0" w:hanging="4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93" w:hanging="438"/>
      </w:pPr>
      <w:rPr>
        <w:rFonts w:hint="default"/>
      </w:rPr>
    </w:lvl>
  </w:abstractNum>
  <w:abstractNum w:abstractNumId="10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>
    <w:nsid w:val="26EA2B70"/>
    <w:multiLevelType w:val="multilevel"/>
    <w:tmpl w:val="02CEDC88"/>
    <w:lvl w:ilvl="0">
      <w:start w:val="5"/>
      <w:numFmt w:val="decimal"/>
      <w:lvlText w:val="%1"/>
      <w:lvlJc w:val="left"/>
      <w:pPr>
        <w:ind w:left="698" w:hanging="587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8" w:hanging="587"/>
      </w:pPr>
      <w:rPr>
        <w:rFonts w:ascii="Arial" w:eastAsia="Arial" w:hAnsi="Arial" w:hint="default"/>
        <w:color w:val="49494B"/>
        <w:spacing w:val="7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2615" w:hanging="5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3" w:hanging="5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1" w:hanging="5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9" w:hanging="5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7" w:hanging="5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5" w:hanging="5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3" w:hanging="587"/>
      </w:pPr>
      <w:rPr>
        <w:rFonts w:hint="default"/>
      </w:rPr>
    </w:lvl>
  </w:abstractNum>
  <w:abstractNum w:abstractNumId="12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5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82CCB"/>
    <w:multiLevelType w:val="multilevel"/>
    <w:tmpl w:val="0AF22C12"/>
    <w:lvl w:ilvl="0">
      <w:start w:val="6"/>
      <w:numFmt w:val="decimal"/>
      <w:lvlText w:val="%1"/>
      <w:lvlJc w:val="left"/>
      <w:pPr>
        <w:ind w:left="698" w:hanging="58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8" w:hanging="587"/>
      </w:pPr>
      <w:rPr>
        <w:rFonts w:ascii="Arial" w:eastAsia="Arial" w:hAnsi="Arial" w:hint="default"/>
        <w:color w:val="49494B"/>
        <w:spacing w:val="-3"/>
        <w:w w:val="110"/>
        <w:sz w:val="21"/>
        <w:szCs w:val="21"/>
      </w:rPr>
    </w:lvl>
    <w:lvl w:ilvl="2">
      <w:start w:val="1"/>
      <w:numFmt w:val="bullet"/>
      <w:lvlText w:val="•"/>
      <w:lvlJc w:val="left"/>
      <w:pPr>
        <w:ind w:left="2615" w:hanging="5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3" w:hanging="5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1" w:hanging="5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9" w:hanging="5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7" w:hanging="5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5" w:hanging="5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3" w:hanging="587"/>
      </w:pPr>
      <w:rPr>
        <w:rFonts w:hint="default"/>
      </w:rPr>
    </w:lvl>
  </w:abstractNum>
  <w:abstractNum w:abstractNumId="17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860964"/>
    <w:multiLevelType w:val="hybridMultilevel"/>
    <w:tmpl w:val="C45C8D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FF7BFD"/>
    <w:multiLevelType w:val="multilevel"/>
    <w:tmpl w:val="068699C8"/>
    <w:lvl w:ilvl="0">
      <w:start w:val="5"/>
      <w:numFmt w:val="decimal"/>
      <w:lvlText w:val="%1"/>
      <w:lvlJc w:val="left"/>
      <w:pPr>
        <w:ind w:left="693" w:hanging="57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579"/>
      </w:pPr>
      <w:rPr>
        <w:rFonts w:ascii="Arial" w:eastAsia="Arial" w:hAnsi="Arial" w:hint="default"/>
        <w:color w:val="4B4B4B"/>
        <w:spacing w:val="-3"/>
        <w:w w:val="110"/>
        <w:sz w:val="21"/>
        <w:szCs w:val="21"/>
      </w:rPr>
    </w:lvl>
    <w:lvl w:ilvl="2">
      <w:start w:val="1"/>
      <w:numFmt w:val="bullet"/>
      <w:lvlText w:val="•"/>
      <w:lvlJc w:val="left"/>
      <w:pPr>
        <w:ind w:left="2578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1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4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6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9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2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4" w:hanging="579"/>
      </w:pPr>
      <w:rPr>
        <w:rFonts w:hint="default"/>
      </w:rPr>
    </w:lvl>
  </w:abstractNum>
  <w:abstractNum w:abstractNumId="22">
    <w:nsid w:val="517A69A6"/>
    <w:multiLevelType w:val="multilevel"/>
    <w:tmpl w:val="2B9C7C88"/>
    <w:lvl w:ilvl="0">
      <w:start w:val="6"/>
      <w:numFmt w:val="decimal"/>
      <w:lvlText w:val="%1"/>
      <w:lvlJc w:val="left"/>
      <w:pPr>
        <w:ind w:left="706" w:hanging="59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06" w:hanging="594"/>
      </w:pPr>
      <w:rPr>
        <w:rFonts w:ascii="Arial" w:eastAsia="Arial" w:hAnsi="Arial" w:hint="default"/>
        <w:color w:val="464646"/>
        <w:w w:val="107"/>
        <w:sz w:val="22"/>
        <w:szCs w:val="22"/>
      </w:rPr>
    </w:lvl>
    <w:lvl w:ilvl="2">
      <w:start w:val="1"/>
      <w:numFmt w:val="bullet"/>
      <w:lvlText w:val="•"/>
      <w:lvlJc w:val="left"/>
      <w:pPr>
        <w:ind w:left="2676" w:hanging="5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2" w:hanging="5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7" w:hanging="5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3" w:hanging="5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8" w:hanging="5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3" w:hanging="5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9" w:hanging="594"/>
      </w:pPr>
      <w:rPr>
        <w:rFonts w:hint="default"/>
      </w:rPr>
    </w:lvl>
  </w:abstractNum>
  <w:abstractNum w:abstractNumId="23">
    <w:nsid w:val="53FC1F04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4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276E3F"/>
    <w:multiLevelType w:val="multilevel"/>
    <w:tmpl w:val="098EF0EA"/>
    <w:lvl w:ilvl="0">
      <w:start w:val="3"/>
      <w:numFmt w:val="decimal"/>
      <w:lvlText w:val="%1"/>
      <w:lvlJc w:val="left"/>
      <w:pPr>
        <w:ind w:left="733" w:hanging="57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579"/>
      </w:pPr>
      <w:rPr>
        <w:rFonts w:ascii="Arial" w:eastAsia="Arial" w:hAnsi="Arial" w:hint="default"/>
        <w:color w:val="464646"/>
        <w:w w:val="103"/>
        <w:sz w:val="21"/>
        <w:szCs w:val="21"/>
      </w:rPr>
    </w:lvl>
    <w:lvl w:ilvl="2">
      <w:start w:val="1"/>
      <w:numFmt w:val="bullet"/>
      <w:lvlText w:val="•"/>
      <w:lvlJc w:val="left"/>
      <w:pPr>
        <w:ind w:left="2702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7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2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6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1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26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0" w:hanging="579"/>
      </w:pPr>
      <w:rPr>
        <w:rFonts w:hint="default"/>
      </w:rPr>
    </w:lvl>
  </w:abstractNum>
  <w:abstractNum w:abstractNumId="26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7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8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  <w:lvlOverride w:ilvl="0">
      <w:lvl w:ilvl="0">
        <w:start w:val="7"/>
        <w:numFmt w:val="upperRoman"/>
        <w:pStyle w:val="Ttulo1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13"/>
  </w:num>
  <w:num w:numId="3">
    <w:abstractNumId w:val="27"/>
  </w:num>
  <w:num w:numId="4">
    <w:abstractNumId w:val="29"/>
  </w:num>
  <w:num w:numId="5">
    <w:abstractNumId w:val="5"/>
  </w:num>
  <w:num w:numId="6">
    <w:abstractNumId w:val="12"/>
  </w:num>
  <w:num w:numId="7">
    <w:abstractNumId w:val="28"/>
  </w:num>
  <w:num w:numId="8">
    <w:abstractNumId w:val="17"/>
  </w:num>
  <w:num w:numId="9">
    <w:abstractNumId w:val="18"/>
  </w:num>
  <w:num w:numId="10">
    <w:abstractNumId w:val="31"/>
  </w:num>
  <w:num w:numId="11">
    <w:abstractNumId w:val="6"/>
  </w:num>
  <w:num w:numId="12">
    <w:abstractNumId w:val="24"/>
  </w:num>
  <w:num w:numId="13">
    <w:abstractNumId w:val="8"/>
  </w:num>
  <w:num w:numId="14">
    <w:abstractNumId w:val="19"/>
  </w:num>
  <w:num w:numId="15">
    <w:abstractNumId w:val="15"/>
  </w:num>
  <w:num w:numId="16">
    <w:abstractNumId w:val="30"/>
  </w:num>
  <w:num w:numId="17">
    <w:abstractNumId w:val="23"/>
  </w:num>
  <w:num w:numId="18">
    <w:abstractNumId w:val="0"/>
  </w:num>
  <w:num w:numId="19">
    <w:abstractNumId w:val="10"/>
  </w:num>
  <w:num w:numId="20">
    <w:abstractNumId w:val="26"/>
  </w:num>
  <w:num w:numId="21">
    <w:abstractNumId w:val="1"/>
  </w:num>
  <w:num w:numId="22">
    <w:abstractNumId w:val="2"/>
  </w:num>
  <w:num w:numId="23">
    <w:abstractNumId w:val="3"/>
  </w:num>
  <w:num w:numId="24">
    <w:abstractNumId w:val="25"/>
  </w:num>
  <w:num w:numId="25">
    <w:abstractNumId w:val="7"/>
  </w:num>
  <w:num w:numId="26">
    <w:abstractNumId w:val="9"/>
  </w:num>
  <w:num w:numId="27">
    <w:abstractNumId w:val="11"/>
  </w:num>
  <w:num w:numId="28">
    <w:abstractNumId w:val="21"/>
  </w:num>
  <w:num w:numId="29">
    <w:abstractNumId w:val="16"/>
  </w:num>
  <w:num w:numId="30">
    <w:abstractNumId w:val="4"/>
  </w:num>
  <w:num w:numId="31">
    <w:abstractNumId w:val="22"/>
  </w:num>
  <w:num w:numId="3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A1"/>
    <w:rsid w:val="00000449"/>
    <w:rsid w:val="00004095"/>
    <w:rsid w:val="000062C0"/>
    <w:rsid w:val="00006536"/>
    <w:rsid w:val="000101BC"/>
    <w:rsid w:val="00010656"/>
    <w:rsid w:val="00011E0A"/>
    <w:rsid w:val="00013510"/>
    <w:rsid w:val="00014752"/>
    <w:rsid w:val="00014E00"/>
    <w:rsid w:val="000156A5"/>
    <w:rsid w:val="00023E29"/>
    <w:rsid w:val="00023E52"/>
    <w:rsid w:val="00025857"/>
    <w:rsid w:val="000266AC"/>
    <w:rsid w:val="000314CB"/>
    <w:rsid w:val="000323D5"/>
    <w:rsid w:val="00033E53"/>
    <w:rsid w:val="0003690D"/>
    <w:rsid w:val="00045F2D"/>
    <w:rsid w:val="00050107"/>
    <w:rsid w:val="00050FE1"/>
    <w:rsid w:val="00062F87"/>
    <w:rsid w:val="00063609"/>
    <w:rsid w:val="0006371D"/>
    <w:rsid w:val="00074C48"/>
    <w:rsid w:val="00077642"/>
    <w:rsid w:val="00081B06"/>
    <w:rsid w:val="000863CD"/>
    <w:rsid w:val="00091A76"/>
    <w:rsid w:val="00096B36"/>
    <w:rsid w:val="00097A17"/>
    <w:rsid w:val="000A1B0A"/>
    <w:rsid w:val="000A3D5D"/>
    <w:rsid w:val="000B2963"/>
    <w:rsid w:val="000B6AC9"/>
    <w:rsid w:val="000C530E"/>
    <w:rsid w:val="000D638A"/>
    <w:rsid w:val="000D75AC"/>
    <w:rsid w:val="000E3386"/>
    <w:rsid w:val="000E3E7D"/>
    <w:rsid w:val="000E4BF6"/>
    <w:rsid w:val="000E6A47"/>
    <w:rsid w:val="00103141"/>
    <w:rsid w:val="0010399B"/>
    <w:rsid w:val="00105F35"/>
    <w:rsid w:val="00110644"/>
    <w:rsid w:val="001443A7"/>
    <w:rsid w:val="00145315"/>
    <w:rsid w:val="00157B6A"/>
    <w:rsid w:val="001604D8"/>
    <w:rsid w:val="0016491B"/>
    <w:rsid w:val="00175E81"/>
    <w:rsid w:val="00185193"/>
    <w:rsid w:val="001908CD"/>
    <w:rsid w:val="00191621"/>
    <w:rsid w:val="00194E79"/>
    <w:rsid w:val="001975BB"/>
    <w:rsid w:val="001A5D7C"/>
    <w:rsid w:val="001B23FD"/>
    <w:rsid w:val="001B7FBE"/>
    <w:rsid w:val="001C3E39"/>
    <w:rsid w:val="001D1CE3"/>
    <w:rsid w:val="001D334E"/>
    <w:rsid w:val="001D35E7"/>
    <w:rsid w:val="001D6AAC"/>
    <w:rsid w:val="001D7A46"/>
    <w:rsid w:val="001E5183"/>
    <w:rsid w:val="001E7FC4"/>
    <w:rsid w:val="001F6F72"/>
    <w:rsid w:val="0021053A"/>
    <w:rsid w:val="00224E0D"/>
    <w:rsid w:val="00237A1B"/>
    <w:rsid w:val="002415AF"/>
    <w:rsid w:val="002431CC"/>
    <w:rsid w:val="00254109"/>
    <w:rsid w:val="00274BD6"/>
    <w:rsid w:val="00276A9E"/>
    <w:rsid w:val="00285BDC"/>
    <w:rsid w:val="00291D54"/>
    <w:rsid w:val="002924FC"/>
    <w:rsid w:val="0029475F"/>
    <w:rsid w:val="002A15E8"/>
    <w:rsid w:val="002A690E"/>
    <w:rsid w:val="002B5398"/>
    <w:rsid w:val="002C36C4"/>
    <w:rsid w:val="002D51B1"/>
    <w:rsid w:val="002E5200"/>
    <w:rsid w:val="002F22DD"/>
    <w:rsid w:val="0030594E"/>
    <w:rsid w:val="00313386"/>
    <w:rsid w:val="00313F81"/>
    <w:rsid w:val="00321BAD"/>
    <w:rsid w:val="00323370"/>
    <w:rsid w:val="00323DE3"/>
    <w:rsid w:val="003248BA"/>
    <w:rsid w:val="00324A01"/>
    <w:rsid w:val="00324DC5"/>
    <w:rsid w:val="003352E4"/>
    <w:rsid w:val="00335D02"/>
    <w:rsid w:val="00341152"/>
    <w:rsid w:val="0034148F"/>
    <w:rsid w:val="00342DA1"/>
    <w:rsid w:val="003430D3"/>
    <w:rsid w:val="00352069"/>
    <w:rsid w:val="00352EB1"/>
    <w:rsid w:val="00355C6B"/>
    <w:rsid w:val="00360E4E"/>
    <w:rsid w:val="00361C65"/>
    <w:rsid w:val="003753A4"/>
    <w:rsid w:val="00375D34"/>
    <w:rsid w:val="00380131"/>
    <w:rsid w:val="00383D9C"/>
    <w:rsid w:val="00397DE5"/>
    <w:rsid w:val="003A1217"/>
    <w:rsid w:val="003A5E84"/>
    <w:rsid w:val="003B3E9D"/>
    <w:rsid w:val="003B41FB"/>
    <w:rsid w:val="003B5DDA"/>
    <w:rsid w:val="003C13BC"/>
    <w:rsid w:val="003C4680"/>
    <w:rsid w:val="003C7827"/>
    <w:rsid w:val="003D1B1C"/>
    <w:rsid w:val="003D4C58"/>
    <w:rsid w:val="003E000E"/>
    <w:rsid w:val="003E706D"/>
    <w:rsid w:val="004038F6"/>
    <w:rsid w:val="00407363"/>
    <w:rsid w:val="00427F6D"/>
    <w:rsid w:val="00432166"/>
    <w:rsid w:val="00437E50"/>
    <w:rsid w:val="00440B9E"/>
    <w:rsid w:val="00446C1C"/>
    <w:rsid w:val="00464AA5"/>
    <w:rsid w:val="00471D08"/>
    <w:rsid w:val="0048530E"/>
    <w:rsid w:val="004877B5"/>
    <w:rsid w:val="00490023"/>
    <w:rsid w:val="00493E1C"/>
    <w:rsid w:val="00495313"/>
    <w:rsid w:val="004A2C3B"/>
    <w:rsid w:val="004A4F33"/>
    <w:rsid w:val="004A5A61"/>
    <w:rsid w:val="004A71EA"/>
    <w:rsid w:val="004A7490"/>
    <w:rsid w:val="004A76D5"/>
    <w:rsid w:val="004C2112"/>
    <w:rsid w:val="004C3856"/>
    <w:rsid w:val="004C7D3B"/>
    <w:rsid w:val="004D4E35"/>
    <w:rsid w:val="004D5482"/>
    <w:rsid w:val="004D7108"/>
    <w:rsid w:val="004D727E"/>
    <w:rsid w:val="004E36C4"/>
    <w:rsid w:val="004E3D81"/>
    <w:rsid w:val="004E492F"/>
    <w:rsid w:val="00500EA1"/>
    <w:rsid w:val="00502116"/>
    <w:rsid w:val="00507612"/>
    <w:rsid w:val="005222F0"/>
    <w:rsid w:val="00524057"/>
    <w:rsid w:val="00540A03"/>
    <w:rsid w:val="0054726D"/>
    <w:rsid w:val="00552BE5"/>
    <w:rsid w:val="00555AAF"/>
    <w:rsid w:val="00557132"/>
    <w:rsid w:val="00566E12"/>
    <w:rsid w:val="005672AD"/>
    <w:rsid w:val="005733AC"/>
    <w:rsid w:val="00580AD3"/>
    <w:rsid w:val="00590F44"/>
    <w:rsid w:val="00595009"/>
    <w:rsid w:val="00596F90"/>
    <w:rsid w:val="005A30B0"/>
    <w:rsid w:val="005A33BA"/>
    <w:rsid w:val="005C6673"/>
    <w:rsid w:val="005D0225"/>
    <w:rsid w:val="005E47AE"/>
    <w:rsid w:val="005F0899"/>
    <w:rsid w:val="00604393"/>
    <w:rsid w:val="00611643"/>
    <w:rsid w:val="00612A0E"/>
    <w:rsid w:val="00631B98"/>
    <w:rsid w:val="0063720E"/>
    <w:rsid w:val="006378A9"/>
    <w:rsid w:val="0064104E"/>
    <w:rsid w:val="00643B44"/>
    <w:rsid w:val="00646BD7"/>
    <w:rsid w:val="006511AD"/>
    <w:rsid w:val="00661885"/>
    <w:rsid w:val="00667459"/>
    <w:rsid w:val="0068443A"/>
    <w:rsid w:val="0068578C"/>
    <w:rsid w:val="006906DD"/>
    <w:rsid w:val="00694F2F"/>
    <w:rsid w:val="00695819"/>
    <w:rsid w:val="006A11D0"/>
    <w:rsid w:val="006A460C"/>
    <w:rsid w:val="006A485C"/>
    <w:rsid w:val="006A5668"/>
    <w:rsid w:val="006B3C98"/>
    <w:rsid w:val="006B3D67"/>
    <w:rsid w:val="006B47F3"/>
    <w:rsid w:val="006B692F"/>
    <w:rsid w:val="006C5379"/>
    <w:rsid w:val="006C7D62"/>
    <w:rsid w:val="006D1819"/>
    <w:rsid w:val="006D4842"/>
    <w:rsid w:val="006E5FAF"/>
    <w:rsid w:val="006E66C6"/>
    <w:rsid w:val="006F07C8"/>
    <w:rsid w:val="00703C0C"/>
    <w:rsid w:val="00706A2F"/>
    <w:rsid w:val="00713B2C"/>
    <w:rsid w:val="00713B65"/>
    <w:rsid w:val="007201AD"/>
    <w:rsid w:val="007347AE"/>
    <w:rsid w:val="007368CF"/>
    <w:rsid w:val="00747924"/>
    <w:rsid w:val="00760A36"/>
    <w:rsid w:val="00761781"/>
    <w:rsid w:val="00765C12"/>
    <w:rsid w:val="00765F9A"/>
    <w:rsid w:val="00782A94"/>
    <w:rsid w:val="00785877"/>
    <w:rsid w:val="0079107A"/>
    <w:rsid w:val="00795235"/>
    <w:rsid w:val="0079595A"/>
    <w:rsid w:val="007A3BBA"/>
    <w:rsid w:val="007B03B7"/>
    <w:rsid w:val="007B23D3"/>
    <w:rsid w:val="007B30E0"/>
    <w:rsid w:val="007C03C5"/>
    <w:rsid w:val="007C518F"/>
    <w:rsid w:val="007D0CA7"/>
    <w:rsid w:val="007E2A6C"/>
    <w:rsid w:val="007E5902"/>
    <w:rsid w:val="007F1225"/>
    <w:rsid w:val="007F240A"/>
    <w:rsid w:val="007F4D7E"/>
    <w:rsid w:val="00804D86"/>
    <w:rsid w:val="0081340B"/>
    <w:rsid w:val="00813A57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57A0"/>
    <w:rsid w:val="00863FB2"/>
    <w:rsid w:val="00865D72"/>
    <w:rsid w:val="00866DD0"/>
    <w:rsid w:val="00870E6E"/>
    <w:rsid w:val="00883636"/>
    <w:rsid w:val="0088532E"/>
    <w:rsid w:val="00890B77"/>
    <w:rsid w:val="00891322"/>
    <w:rsid w:val="008947A0"/>
    <w:rsid w:val="008A3AF7"/>
    <w:rsid w:val="008B05E6"/>
    <w:rsid w:val="008B43DC"/>
    <w:rsid w:val="008B702C"/>
    <w:rsid w:val="008C05E0"/>
    <w:rsid w:val="008C3DFB"/>
    <w:rsid w:val="008D00BA"/>
    <w:rsid w:val="008D275E"/>
    <w:rsid w:val="008D279C"/>
    <w:rsid w:val="008D2AAB"/>
    <w:rsid w:val="008E0ECB"/>
    <w:rsid w:val="008E4CC9"/>
    <w:rsid w:val="008E6152"/>
    <w:rsid w:val="008F2922"/>
    <w:rsid w:val="008F31D6"/>
    <w:rsid w:val="008F78BB"/>
    <w:rsid w:val="00901414"/>
    <w:rsid w:val="00912BAD"/>
    <w:rsid w:val="00917799"/>
    <w:rsid w:val="009212D5"/>
    <w:rsid w:val="00926869"/>
    <w:rsid w:val="00931BCE"/>
    <w:rsid w:val="00932FBA"/>
    <w:rsid w:val="0093371D"/>
    <w:rsid w:val="00940F8B"/>
    <w:rsid w:val="00942E7B"/>
    <w:rsid w:val="00944987"/>
    <w:rsid w:val="00946D10"/>
    <w:rsid w:val="009535EE"/>
    <w:rsid w:val="00957C62"/>
    <w:rsid w:val="009609D4"/>
    <w:rsid w:val="0097413F"/>
    <w:rsid w:val="009838F2"/>
    <w:rsid w:val="009850EB"/>
    <w:rsid w:val="00986AFA"/>
    <w:rsid w:val="0099300D"/>
    <w:rsid w:val="00997B38"/>
    <w:rsid w:val="009A1771"/>
    <w:rsid w:val="009A63CA"/>
    <w:rsid w:val="009B3217"/>
    <w:rsid w:val="009B53A0"/>
    <w:rsid w:val="009C012D"/>
    <w:rsid w:val="009C3097"/>
    <w:rsid w:val="009C365E"/>
    <w:rsid w:val="009C493A"/>
    <w:rsid w:val="009D05A5"/>
    <w:rsid w:val="009E1873"/>
    <w:rsid w:val="009E5155"/>
    <w:rsid w:val="009E5745"/>
    <w:rsid w:val="009E6C8D"/>
    <w:rsid w:val="009F3079"/>
    <w:rsid w:val="00A0200B"/>
    <w:rsid w:val="00A13C1E"/>
    <w:rsid w:val="00A244BE"/>
    <w:rsid w:val="00A25089"/>
    <w:rsid w:val="00A25D37"/>
    <w:rsid w:val="00A41836"/>
    <w:rsid w:val="00A4249E"/>
    <w:rsid w:val="00A43F1C"/>
    <w:rsid w:val="00A46463"/>
    <w:rsid w:val="00A465E6"/>
    <w:rsid w:val="00A47EDB"/>
    <w:rsid w:val="00A537B5"/>
    <w:rsid w:val="00A56C4B"/>
    <w:rsid w:val="00A725B9"/>
    <w:rsid w:val="00A74D20"/>
    <w:rsid w:val="00A82C6A"/>
    <w:rsid w:val="00A92FD8"/>
    <w:rsid w:val="00A94E65"/>
    <w:rsid w:val="00AA51AC"/>
    <w:rsid w:val="00AA5C1F"/>
    <w:rsid w:val="00AA7AF7"/>
    <w:rsid w:val="00AB2E2A"/>
    <w:rsid w:val="00AB348B"/>
    <w:rsid w:val="00AB6BCB"/>
    <w:rsid w:val="00AC2DE7"/>
    <w:rsid w:val="00AD21B8"/>
    <w:rsid w:val="00AD4B46"/>
    <w:rsid w:val="00AD5077"/>
    <w:rsid w:val="00AF712D"/>
    <w:rsid w:val="00B00B96"/>
    <w:rsid w:val="00B07B49"/>
    <w:rsid w:val="00B11960"/>
    <w:rsid w:val="00B11D88"/>
    <w:rsid w:val="00B22CD0"/>
    <w:rsid w:val="00B32DED"/>
    <w:rsid w:val="00B35456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3034"/>
    <w:rsid w:val="00BB3D8A"/>
    <w:rsid w:val="00BC371D"/>
    <w:rsid w:val="00BC5B41"/>
    <w:rsid w:val="00BD1557"/>
    <w:rsid w:val="00BD2715"/>
    <w:rsid w:val="00BF3662"/>
    <w:rsid w:val="00BF5FE7"/>
    <w:rsid w:val="00C0619B"/>
    <w:rsid w:val="00C07145"/>
    <w:rsid w:val="00C07D46"/>
    <w:rsid w:val="00C14650"/>
    <w:rsid w:val="00C24C10"/>
    <w:rsid w:val="00C26C04"/>
    <w:rsid w:val="00C335E9"/>
    <w:rsid w:val="00C42B85"/>
    <w:rsid w:val="00C42F6A"/>
    <w:rsid w:val="00C462BC"/>
    <w:rsid w:val="00C51CE1"/>
    <w:rsid w:val="00C53816"/>
    <w:rsid w:val="00C61834"/>
    <w:rsid w:val="00C679DA"/>
    <w:rsid w:val="00C70E0D"/>
    <w:rsid w:val="00C733E0"/>
    <w:rsid w:val="00C74D38"/>
    <w:rsid w:val="00C766AF"/>
    <w:rsid w:val="00C84E21"/>
    <w:rsid w:val="00C90D8A"/>
    <w:rsid w:val="00C96A96"/>
    <w:rsid w:val="00CA39F7"/>
    <w:rsid w:val="00CA6584"/>
    <w:rsid w:val="00CB124F"/>
    <w:rsid w:val="00CC073F"/>
    <w:rsid w:val="00CC663E"/>
    <w:rsid w:val="00CD2411"/>
    <w:rsid w:val="00CD3382"/>
    <w:rsid w:val="00CD3B94"/>
    <w:rsid w:val="00CD4481"/>
    <w:rsid w:val="00CD6DAE"/>
    <w:rsid w:val="00CE4C1C"/>
    <w:rsid w:val="00CE6C04"/>
    <w:rsid w:val="00CF5B58"/>
    <w:rsid w:val="00D011FB"/>
    <w:rsid w:val="00D068E0"/>
    <w:rsid w:val="00D10068"/>
    <w:rsid w:val="00D11EF3"/>
    <w:rsid w:val="00D139B9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7877"/>
    <w:rsid w:val="00D57FAA"/>
    <w:rsid w:val="00D600E0"/>
    <w:rsid w:val="00D63C7C"/>
    <w:rsid w:val="00D64E27"/>
    <w:rsid w:val="00D72F34"/>
    <w:rsid w:val="00D735E6"/>
    <w:rsid w:val="00D74B10"/>
    <w:rsid w:val="00D828B9"/>
    <w:rsid w:val="00D8481F"/>
    <w:rsid w:val="00D87142"/>
    <w:rsid w:val="00D87721"/>
    <w:rsid w:val="00DA1EF5"/>
    <w:rsid w:val="00DB2441"/>
    <w:rsid w:val="00DD130C"/>
    <w:rsid w:val="00DD60AA"/>
    <w:rsid w:val="00DD6FA6"/>
    <w:rsid w:val="00DD74B4"/>
    <w:rsid w:val="00DD7B5C"/>
    <w:rsid w:val="00DE1EBF"/>
    <w:rsid w:val="00DE37EC"/>
    <w:rsid w:val="00DE3E1D"/>
    <w:rsid w:val="00DE4565"/>
    <w:rsid w:val="00DF66A5"/>
    <w:rsid w:val="00E02007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80850"/>
    <w:rsid w:val="00E876B5"/>
    <w:rsid w:val="00E87CC0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73C3"/>
    <w:rsid w:val="00EC3C49"/>
    <w:rsid w:val="00EE2F11"/>
    <w:rsid w:val="00EE360F"/>
    <w:rsid w:val="00EE777F"/>
    <w:rsid w:val="00EF448A"/>
    <w:rsid w:val="00EF6471"/>
    <w:rsid w:val="00EF7A4E"/>
    <w:rsid w:val="00F055AC"/>
    <w:rsid w:val="00F10E16"/>
    <w:rsid w:val="00F16D78"/>
    <w:rsid w:val="00F32813"/>
    <w:rsid w:val="00F337BA"/>
    <w:rsid w:val="00F36691"/>
    <w:rsid w:val="00F36849"/>
    <w:rsid w:val="00F37E41"/>
    <w:rsid w:val="00F44778"/>
    <w:rsid w:val="00F44D20"/>
    <w:rsid w:val="00F513EA"/>
    <w:rsid w:val="00F55FFA"/>
    <w:rsid w:val="00F60B91"/>
    <w:rsid w:val="00F710C7"/>
    <w:rsid w:val="00F9105A"/>
    <w:rsid w:val="00F939B4"/>
    <w:rsid w:val="00FA22B9"/>
    <w:rsid w:val="00FA26A8"/>
    <w:rsid w:val="00FA602F"/>
    <w:rsid w:val="00FB1711"/>
    <w:rsid w:val="00FB3056"/>
    <w:rsid w:val="00FB57B3"/>
    <w:rsid w:val="00FD3D4C"/>
    <w:rsid w:val="00FE14B0"/>
    <w:rsid w:val="00FE2BB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72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865D72"/>
    <w:pPr>
      <w:keepNext/>
      <w:numPr>
        <w:numId w:val="1"/>
      </w:numPr>
      <w:tabs>
        <w:tab w:val="right" w:pos="9072"/>
      </w:tabs>
      <w:jc w:val="both"/>
      <w:outlineLvl w:val="0"/>
    </w:pPr>
    <w:rPr>
      <w:color w:val="000080"/>
      <w:sz w:val="24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jc w:val="both"/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  <w:jc w:val="both"/>
    </w:pPr>
    <w:rPr>
      <w:color w:val="000080"/>
      <w:sz w:val="24"/>
    </w:rPr>
  </w:style>
  <w:style w:type="paragraph" w:styleId="Textoindependiente">
    <w:name w:val="Body Text"/>
    <w:basedOn w:val="Normal"/>
    <w:rsid w:val="00865D72"/>
    <w:pPr>
      <w:jc w:val="both"/>
    </w:pPr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  <w:jc w:val="both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  <w:jc w:val="both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  <w:jc w:val="both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  <w:jc w:val="both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752"/>
    <w:pPr>
      <w:ind w:left="720"/>
      <w:contextualSpacing/>
    </w:p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500EA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72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865D72"/>
    <w:pPr>
      <w:keepNext/>
      <w:numPr>
        <w:numId w:val="1"/>
      </w:numPr>
      <w:tabs>
        <w:tab w:val="right" w:pos="9072"/>
      </w:tabs>
      <w:jc w:val="both"/>
      <w:outlineLvl w:val="0"/>
    </w:pPr>
    <w:rPr>
      <w:color w:val="000080"/>
      <w:sz w:val="24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jc w:val="both"/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  <w:jc w:val="both"/>
    </w:pPr>
    <w:rPr>
      <w:color w:val="000080"/>
      <w:sz w:val="24"/>
    </w:rPr>
  </w:style>
  <w:style w:type="paragraph" w:styleId="Textoindependiente">
    <w:name w:val="Body Text"/>
    <w:basedOn w:val="Normal"/>
    <w:rsid w:val="00865D72"/>
    <w:pPr>
      <w:jc w:val="both"/>
    </w:pPr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  <w:jc w:val="both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  <w:jc w:val="both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  <w:jc w:val="both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  <w:jc w:val="both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752"/>
    <w:pPr>
      <w:ind w:left="720"/>
      <w:contextualSpacing/>
    </w:p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500EA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AE866-6A23-4E12-99A6-02B1048E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F-ORG.DOT</Template>
  <TotalTime>333</TotalTime>
  <Pages>10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9241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ruvazquez</cp:lastModifiedBy>
  <cp:revision>19</cp:revision>
  <cp:lastPrinted>2014-02-24T19:09:00Z</cp:lastPrinted>
  <dcterms:created xsi:type="dcterms:W3CDTF">2015-01-13T16:46:00Z</dcterms:created>
  <dcterms:modified xsi:type="dcterms:W3CDTF">2015-01-14T02:19:00Z</dcterms:modified>
</cp:coreProperties>
</file>