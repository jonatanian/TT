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4"/>
      </w:tblGrid>
      <w:tr w:rsidR="008F31D6" w:rsidRPr="003D1B1C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3D1B1C" w:rsidRDefault="008F31D6" w:rsidP="006A5668">
            <w:pPr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</w:p>
        </w:tc>
      </w:tr>
      <w:tr w:rsidR="008F31D6" w:rsidRPr="003D1B1C" w:rsidTr="006A5668">
        <w:tc>
          <w:tcPr>
            <w:tcW w:w="10114" w:type="dxa"/>
            <w:vAlign w:val="center"/>
          </w:tcPr>
          <w:p w:rsidR="006511AD" w:rsidRPr="00285BDC" w:rsidRDefault="00863FB2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P</w:t>
            </w:r>
            <w:r w:rsidR="008D4EBD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lantilla para Creación de </w:t>
            </w:r>
            <w:r w:rsidR="00E72C22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Instructivos</w:t>
            </w:r>
          </w:p>
          <w:p w:rsidR="008F31D6" w:rsidRPr="00285BDC" w:rsidRDefault="008F31D6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:rsidR="008F31D6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:rsidR="008F31D6" w:rsidRPr="00355C6B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:rsidR="007D0CA7" w:rsidRPr="00F10E16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7D0CA7" w:rsidRPr="00F10E16" w:rsidSect="00355C6B">
          <w:headerReference w:type="default" r:id="rId8"/>
          <w:footerReference w:type="even" r:id="rId9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Default="009C3097" w:rsidP="00E049D8"/>
    <w:p w:rsidR="004879B6" w:rsidRDefault="00285BDC" w:rsidP="004879B6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Objetivo</w:t>
      </w:r>
      <w:bookmarkStart w:id="2" w:name="_Toc331496441"/>
      <w:bookmarkStart w:id="3" w:name="_Toc333823422"/>
      <w:bookmarkEnd w:id="0"/>
      <w:bookmarkEnd w:id="1"/>
    </w:p>
    <w:p w:rsidR="00F46A50" w:rsidRPr="00F46A50" w:rsidRDefault="00F46A50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bookmarkEnd w:id="2"/>
    <w:bookmarkEnd w:id="3"/>
    <w:p w:rsidR="008521FD" w:rsidRPr="00F46A50" w:rsidRDefault="00604393" w:rsidP="00A25113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Definiciones</w:t>
      </w:r>
    </w:p>
    <w:p w:rsidR="00EF7A4E" w:rsidRPr="00F46A50" w:rsidRDefault="00EF7A4E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:rsidR="00DD60AA" w:rsidRPr="00F46A50" w:rsidRDefault="00B66C68" w:rsidP="00B66C6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Desarrollo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6"/>
        <w:gridCol w:w="1568"/>
        <w:gridCol w:w="1300"/>
      </w:tblGrid>
      <w:tr w:rsidR="00F46A50" w:rsidRPr="004A5A61" w:rsidTr="00300781">
        <w:trPr>
          <w:cantSplit/>
          <w:trHeight w:val="817"/>
          <w:tblHeader/>
        </w:trPr>
        <w:tc>
          <w:tcPr>
            <w:tcW w:w="3800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655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545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8317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</w:tbl>
    <w:p w:rsidR="00F46A50" w:rsidRDefault="00F46A50" w:rsidP="00F46A50">
      <w:pPr>
        <w:pStyle w:val="Prrafodelista"/>
        <w:rPr>
          <w:b w:val="0"/>
          <w:smallCaps/>
          <w:color w:val="000000"/>
          <w:sz w:val="24"/>
        </w:rPr>
      </w:pPr>
    </w:p>
    <w:p w:rsidR="00653E6D" w:rsidRDefault="00653E6D" w:rsidP="00F46A50">
      <w:pPr>
        <w:pStyle w:val="Prrafodelista"/>
        <w:rPr>
          <w:b w:val="0"/>
          <w:smallCaps/>
          <w:color w:val="000000"/>
          <w:sz w:val="24"/>
        </w:rPr>
      </w:pPr>
    </w:p>
    <w:p w:rsidR="00566E12" w:rsidRDefault="00566E12" w:rsidP="00765F9A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Registros requeridos</w:t>
      </w:r>
    </w:p>
    <w:p w:rsidR="003C5395" w:rsidRPr="00031138" w:rsidRDefault="003C5395" w:rsidP="003C5395">
      <w:pPr>
        <w:pStyle w:val="Prrafodelista"/>
        <w:numPr>
          <w:ilvl w:val="0"/>
          <w:numId w:val="36"/>
        </w:numPr>
        <w:spacing w:before="100" w:beforeAutospacing="1" w:after="100" w:afterAutospacing="1"/>
        <w:ind w:left="851" w:right="210"/>
        <w:rPr>
          <w:b w:val="0"/>
          <w:color w:val="000000"/>
          <w:sz w:val="24"/>
          <w:szCs w:val="24"/>
        </w:rPr>
      </w:pPr>
    </w:p>
    <w:p w:rsidR="00BF3662" w:rsidRDefault="00BF3662" w:rsidP="00765F9A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p w:rsidR="00566E12" w:rsidRPr="00F46A50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Control de cambios</w:t>
      </w:r>
    </w:p>
    <w:p w:rsidR="00566E12" w:rsidRDefault="00566E12" w:rsidP="00566E12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69"/>
        <w:gridCol w:w="1510"/>
        <w:gridCol w:w="5297"/>
        <w:gridCol w:w="1778"/>
      </w:tblGrid>
      <w:tr w:rsidR="00E72C22" w:rsidRPr="00566E12" w:rsidTr="00F4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566E12" w:rsidRPr="00566E12" w:rsidRDefault="00566E12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566E12" w:rsidRDefault="00B6388D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Versión</w:t>
            </w:r>
            <w:bookmarkStart w:id="4" w:name="_GoBack"/>
            <w:bookmarkEnd w:id="4"/>
          </w:p>
        </w:tc>
        <w:tc>
          <w:tcPr>
            <w:tcW w:w="1494" w:type="dxa"/>
            <w:vAlign w:val="center"/>
          </w:tcPr>
          <w:p w:rsidR="00566E12" w:rsidRPr="00566E12" w:rsidRDefault="00566E12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Fecha de </w:t>
            </w:r>
            <w:r w:rsidR="00E72C22">
              <w:rPr>
                <w:rFonts w:ascii="Arial Narrow" w:hAnsi="Arial Narrow"/>
                <w:smallCaps/>
                <w:sz w:val="24"/>
              </w:rPr>
              <w:t>Publicación</w:t>
            </w:r>
          </w:p>
        </w:tc>
        <w:tc>
          <w:tcPr>
            <w:tcW w:w="5516" w:type="dxa"/>
            <w:vAlign w:val="center"/>
          </w:tcPr>
          <w:p w:rsidR="00566E12" w:rsidRPr="00566E12" w:rsidRDefault="00566E12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Descripción de cambios </w:t>
            </w:r>
          </w:p>
        </w:tc>
        <w:tc>
          <w:tcPr>
            <w:tcW w:w="1799" w:type="dxa"/>
            <w:vAlign w:val="center"/>
          </w:tcPr>
          <w:p w:rsidR="00566E12" w:rsidRPr="00566E12" w:rsidRDefault="00653E6D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Área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 xml:space="preserve"> que </w:t>
            </w:r>
            <w:r w:rsidR="003C5395">
              <w:rPr>
                <w:rFonts w:ascii="Arial Narrow" w:hAnsi="Arial Narrow"/>
                <w:smallCaps/>
                <w:sz w:val="24"/>
              </w:rPr>
              <w:t xml:space="preserve">solicitó 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>los cambios</w:t>
            </w:r>
          </w:p>
        </w:tc>
      </w:tr>
      <w:tr w:rsidR="00E72C22" w:rsidRPr="003C5395" w:rsidTr="00653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566E12" w:rsidRPr="003C5395" w:rsidRDefault="00566E12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C5395">
              <w:rPr>
                <w:small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4" w:type="dxa"/>
            <w:vAlign w:val="center"/>
          </w:tcPr>
          <w:p w:rsidR="00566E12" w:rsidRPr="003C5395" w:rsidRDefault="00653E6D" w:rsidP="002E11EA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  <w:szCs w:val="24"/>
              </w:rPr>
            </w:pPr>
            <w:r>
              <w:rPr>
                <w:b w:val="0"/>
                <w:smallCaps/>
                <w:color w:val="000000" w:themeColor="text1"/>
                <w:sz w:val="24"/>
                <w:szCs w:val="24"/>
              </w:rPr>
              <w:t>2</w:t>
            </w:r>
            <w:r w:rsidR="002E11EA">
              <w:rPr>
                <w:b w:val="0"/>
                <w:smallCaps/>
                <w:color w:val="000000" w:themeColor="text1"/>
                <w:sz w:val="24"/>
                <w:szCs w:val="24"/>
              </w:rPr>
              <w:t>9</w:t>
            </w:r>
            <w:r>
              <w:rPr>
                <w:b w:val="0"/>
                <w:smallCaps/>
                <w:color w:val="000000" w:themeColor="text1"/>
                <w:sz w:val="24"/>
                <w:szCs w:val="24"/>
              </w:rPr>
              <w:t>/01/16</w:t>
            </w:r>
          </w:p>
        </w:tc>
        <w:tc>
          <w:tcPr>
            <w:tcW w:w="5516" w:type="dxa"/>
            <w:vAlign w:val="center"/>
          </w:tcPr>
          <w:p w:rsidR="00566E12" w:rsidRPr="003C5395" w:rsidRDefault="00566E12" w:rsidP="008317D6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 w:rsidRPr="003C5395">
              <w:rPr>
                <w:b w:val="0"/>
                <w:color w:val="000000"/>
                <w:sz w:val="24"/>
                <w:szCs w:val="24"/>
              </w:rPr>
              <w:t>Emisión</w:t>
            </w:r>
          </w:p>
        </w:tc>
        <w:tc>
          <w:tcPr>
            <w:tcW w:w="1799" w:type="dxa"/>
            <w:vAlign w:val="center"/>
          </w:tcPr>
          <w:p w:rsidR="00566E12" w:rsidRPr="003C5395" w:rsidRDefault="00653E6D" w:rsidP="00653E6D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Sistemas y Banco de Datos</w:t>
            </w:r>
          </w:p>
        </w:tc>
      </w:tr>
      <w:tr w:rsidR="00BB5C43" w:rsidRPr="003C5395" w:rsidTr="00F4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BB5C43" w:rsidRPr="003C5395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>
              <w:rPr>
                <w:small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4" w:type="dxa"/>
            <w:vAlign w:val="center"/>
          </w:tcPr>
          <w:p w:rsidR="00BB5C43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516" w:type="dxa"/>
          </w:tcPr>
          <w:p w:rsidR="00BB5C43" w:rsidRPr="003C5395" w:rsidRDefault="00BB5C43" w:rsidP="008317D6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BB5C43" w:rsidRPr="003C5395" w:rsidRDefault="00BB5C43" w:rsidP="004A5A61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</w:p>
        </w:tc>
      </w:tr>
      <w:tr w:rsidR="00BB5C43" w:rsidRPr="003C5395" w:rsidTr="00F4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BB5C43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94" w:type="dxa"/>
            <w:vAlign w:val="center"/>
          </w:tcPr>
          <w:p w:rsidR="00BB5C43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516" w:type="dxa"/>
          </w:tcPr>
          <w:p w:rsidR="00BB5C43" w:rsidRPr="003C5395" w:rsidRDefault="00BB5C43" w:rsidP="008317D6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BB5C43" w:rsidRPr="003C5395" w:rsidRDefault="00BB5C43" w:rsidP="004A5A61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</w:p>
        </w:tc>
      </w:tr>
    </w:tbl>
    <w:p w:rsidR="00BF3662" w:rsidRDefault="00BF3662" w:rsidP="00765F9A">
      <w:pPr>
        <w:rPr>
          <w:b/>
          <w:smallCaps/>
          <w:color w:val="000000"/>
          <w:sz w:val="24"/>
        </w:rPr>
      </w:pPr>
    </w:p>
    <w:p w:rsidR="00BF3662" w:rsidRDefault="00BF3662" w:rsidP="00765F9A">
      <w:pPr>
        <w:rPr>
          <w:b/>
          <w:smallCaps/>
          <w:color w:val="000000"/>
          <w:sz w:val="24"/>
        </w:rPr>
      </w:pPr>
    </w:p>
    <w:p w:rsidR="00BF3662" w:rsidRDefault="00BF3662" w:rsidP="00765F9A">
      <w:pPr>
        <w:rPr>
          <w:b/>
          <w:smallCaps/>
          <w:color w:val="000000"/>
          <w:sz w:val="24"/>
        </w:rPr>
      </w:pPr>
    </w:p>
    <w:p w:rsidR="00BF3662" w:rsidRDefault="00BF3662" w:rsidP="00765F9A">
      <w:pPr>
        <w:rPr>
          <w:b/>
          <w:smallCaps/>
          <w:color w:val="000000"/>
          <w:sz w:val="24"/>
        </w:rPr>
      </w:pPr>
    </w:p>
    <w:sectPr w:rsidR="00BF3662" w:rsidSect="006A5668">
      <w:footerReference w:type="default" r:id="rId10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17A" w:rsidRDefault="00EC117A">
      <w:r>
        <w:separator/>
      </w:r>
    </w:p>
  </w:endnote>
  <w:endnote w:type="continuationSeparator" w:id="0">
    <w:p w:rsidR="00EC117A" w:rsidRDefault="00EC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BD" w:rsidRDefault="008D4EB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4EBD" w:rsidRDefault="008D4EB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BD" w:rsidRPr="003C5395" w:rsidRDefault="008D4EBD" w:rsidP="003C53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17A" w:rsidRDefault="00EC117A">
      <w:r>
        <w:separator/>
      </w:r>
    </w:p>
  </w:footnote>
  <w:footnote w:type="continuationSeparator" w:id="0">
    <w:p w:rsidR="00EC117A" w:rsidRDefault="00EC1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8D4EBD" w:rsidRPr="00C07145" w:rsidTr="008D4EBD">
      <w:trPr>
        <w:trHeight w:val="2268"/>
        <w:jc w:val="center"/>
      </w:trPr>
      <w:tc>
        <w:tcPr>
          <w:tcW w:w="2268" w:type="dxa"/>
        </w:tcPr>
        <w:p w:rsidR="008D4EBD" w:rsidRPr="00C07145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6E5FD739" wp14:editId="6DD0A083">
                <wp:simplePos x="0" y="0"/>
                <wp:positionH relativeFrom="column">
                  <wp:posOffset>282575</wp:posOffset>
                </wp:positionH>
                <wp:positionV relativeFrom="paragraph">
                  <wp:posOffset>101155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:rsidR="008D4EBD" w:rsidRPr="00972EDF" w:rsidRDefault="008D4EBD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8D4EBD" w:rsidRDefault="008D4EBD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D4EBD" w:rsidRPr="00B21F3A" w:rsidRDefault="008D4EBD" w:rsidP="006F07C8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DE MEXICANO PARA LA PRODUCCIÓN MÁS LIMPIA</w:t>
          </w:r>
        </w:p>
      </w:tc>
      <w:tc>
        <w:tcPr>
          <w:tcW w:w="2268" w:type="dxa"/>
          <w:vAlign w:val="center"/>
        </w:tcPr>
        <w:p w:rsidR="008D4EBD" w:rsidRPr="00B21F3A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77AAB6B3" wp14:editId="6B2FEDA1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D4EBD" w:rsidRPr="006E66C6" w:rsidTr="008D4EBD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8D4EBD" w:rsidRPr="00653E6D" w:rsidRDefault="008D4EBD" w:rsidP="008D4EB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653E6D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8D4EBD" w:rsidRPr="00653E6D" w:rsidRDefault="007678FB" w:rsidP="00653E6D">
          <w:pPr>
            <w:jc w:val="center"/>
            <w:rPr>
              <w:rFonts w:cs="Arial"/>
              <w:color w:val="000000"/>
              <w:sz w:val="20"/>
              <w:szCs w:val="20"/>
              <w:lang w:val="es-MX"/>
            </w:rPr>
          </w:pPr>
          <w:r w:rsidRPr="00653E6D">
            <w:rPr>
              <w:rFonts w:cs="Arial"/>
              <w:color w:val="000000" w:themeColor="text1"/>
              <w:sz w:val="20"/>
              <w:szCs w:val="20"/>
              <w:lang w:val="es-MX"/>
            </w:rPr>
            <w:t>F-JS-</w:t>
          </w:r>
          <w:r w:rsidR="00653E6D">
            <w:rPr>
              <w:rFonts w:cs="Arial"/>
              <w:color w:val="000000" w:themeColor="text1"/>
              <w:sz w:val="20"/>
              <w:szCs w:val="20"/>
              <w:lang w:val="es-MX"/>
            </w:rPr>
            <w:t>INST</w:t>
          </w:r>
        </w:p>
      </w:tc>
      <w:tc>
        <w:tcPr>
          <w:tcW w:w="2551" w:type="dxa"/>
          <w:vAlign w:val="center"/>
        </w:tcPr>
        <w:p w:rsidR="008D4EBD" w:rsidRPr="00653E6D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53E6D">
            <w:rPr>
              <w:rFonts w:cs="Arial"/>
              <w:sz w:val="20"/>
              <w:szCs w:val="20"/>
              <w:lang w:eastAsia="en-US"/>
            </w:rPr>
            <w:t>Fecha de publicación:</w:t>
          </w:r>
        </w:p>
        <w:p w:rsidR="008D4EBD" w:rsidRPr="00653E6D" w:rsidRDefault="002E11EA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29</w:t>
          </w:r>
          <w:r w:rsidR="00653E6D">
            <w:rPr>
              <w:rFonts w:cs="Arial"/>
              <w:sz w:val="20"/>
              <w:szCs w:val="20"/>
              <w:lang w:eastAsia="en-US"/>
            </w:rPr>
            <w:t>/01/16</w:t>
          </w:r>
        </w:p>
      </w:tc>
      <w:tc>
        <w:tcPr>
          <w:tcW w:w="2551" w:type="dxa"/>
          <w:vAlign w:val="center"/>
        </w:tcPr>
        <w:p w:rsidR="008D4EBD" w:rsidRPr="00653E6D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53E6D">
            <w:rPr>
              <w:rFonts w:cs="Arial"/>
              <w:sz w:val="20"/>
              <w:szCs w:val="20"/>
              <w:lang w:eastAsia="en-US"/>
            </w:rPr>
            <w:t xml:space="preserve">Número de </w:t>
          </w:r>
          <w:r w:rsidR="00B6388D">
            <w:rPr>
              <w:rFonts w:cs="Arial"/>
              <w:sz w:val="20"/>
              <w:szCs w:val="20"/>
              <w:lang w:eastAsia="en-US"/>
            </w:rPr>
            <w:t>versión</w:t>
          </w:r>
          <w:r w:rsidRPr="00653E6D">
            <w:rPr>
              <w:rFonts w:cs="Arial"/>
              <w:sz w:val="20"/>
              <w:szCs w:val="20"/>
              <w:lang w:eastAsia="en-US"/>
            </w:rPr>
            <w:t>:</w:t>
          </w:r>
        </w:p>
        <w:p w:rsidR="008D4EBD" w:rsidRPr="00653E6D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53E6D">
            <w:rPr>
              <w:rFonts w:cs="Arial"/>
              <w:sz w:val="20"/>
              <w:szCs w:val="20"/>
              <w:lang w:eastAsia="en-US"/>
            </w:rPr>
            <w:t>00</w:t>
          </w:r>
        </w:p>
      </w:tc>
      <w:tc>
        <w:tcPr>
          <w:tcW w:w="2552" w:type="dxa"/>
          <w:gridSpan w:val="2"/>
          <w:vAlign w:val="center"/>
        </w:tcPr>
        <w:p w:rsidR="008D4EBD" w:rsidRPr="006E66C6" w:rsidRDefault="008D4EBD" w:rsidP="00653E6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53E6D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Pr="00653E6D">
            <w:rPr>
              <w:rFonts w:cs="Arial"/>
              <w:lang w:eastAsia="en-US"/>
            </w:rPr>
            <w:fldChar w:fldCharType="begin"/>
          </w:r>
          <w:r w:rsidRPr="00653E6D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Pr="00653E6D">
            <w:rPr>
              <w:rFonts w:cs="Arial"/>
              <w:lang w:eastAsia="en-US"/>
            </w:rPr>
            <w:fldChar w:fldCharType="separate"/>
          </w:r>
          <w:r w:rsidR="00EC117A">
            <w:rPr>
              <w:rFonts w:cs="Arial"/>
              <w:noProof/>
              <w:sz w:val="20"/>
              <w:szCs w:val="20"/>
              <w:lang w:val="es-MX" w:eastAsia="en-US"/>
            </w:rPr>
            <w:t>1</w:t>
          </w:r>
          <w:r w:rsidRPr="00653E6D">
            <w:rPr>
              <w:rFonts w:cs="Arial"/>
              <w:lang w:eastAsia="en-US"/>
            </w:rPr>
            <w:fldChar w:fldCharType="end"/>
          </w:r>
          <w:r w:rsidRPr="00653E6D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 w:rsidR="00653E6D">
            <w:rPr>
              <w:rFonts w:cs="Arial"/>
              <w:sz w:val="20"/>
              <w:szCs w:val="20"/>
              <w:lang w:val="es-MX" w:eastAsia="en-US"/>
            </w:rPr>
            <w:t>3</w:t>
          </w:r>
        </w:p>
      </w:tc>
    </w:tr>
  </w:tbl>
  <w:p w:rsidR="008D4EBD" w:rsidRDefault="008D4EBD" w:rsidP="00953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48B6ED1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3" w15:restartNumberingAfterBreak="0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E212A3"/>
    <w:multiLevelType w:val="hybridMultilevel"/>
    <w:tmpl w:val="5980E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1F7EEC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9F466DE"/>
    <w:multiLevelType w:val="hybridMultilevel"/>
    <w:tmpl w:val="0DB889B6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2420E"/>
    <w:multiLevelType w:val="hybridMultilevel"/>
    <w:tmpl w:val="C792BF4C"/>
    <w:lvl w:ilvl="0" w:tplc="9A6E1858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279E10DD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14" w15:restartNumberingAfterBreak="0">
    <w:nsid w:val="27C866B0"/>
    <w:multiLevelType w:val="multilevel"/>
    <w:tmpl w:val="F0F2F38E"/>
    <w:lvl w:ilvl="0">
      <w:start w:val="5"/>
      <w:numFmt w:val="decimal"/>
      <w:lvlText w:val="%1."/>
      <w:lvlJc w:val="left"/>
      <w:pPr>
        <w:ind w:left="390" w:hanging="390"/>
      </w:pPr>
      <w:rPr>
        <w:rFonts w:cs="Times New Roman" w:hint="default"/>
        <w:b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cs="Times New Roman" w:hint="default"/>
        <w:b w:val="0"/>
        <w:color w:val="000000"/>
        <w:u w:val="none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Times New Roman" w:hint="default"/>
        <w:b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cs="Times New Roman" w:hint="default"/>
        <w:b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Times New Roman" w:hint="default"/>
        <w:b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cs="Times New Roman" w:hint="default"/>
        <w:b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Times New Roman" w:hint="default"/>
        <w:b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cs="Times New Roman" w:hint="default"/>
        <w:b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cs="Times New Roman" w:hint="default"/>
        <w:b/>
        <w:color w:val="000000"/>
        <w:u w:val="single"/>
      </w:rPr>
    </w:lvl>
  </w:abstractNum>
  <w:abstractNum w:abstractNumId="15" w15:restartNumberingAfterBreak="0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8" w15:restartNumberingAfterBreak="0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C753B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20" w15:restartNumberingAfterBreak="0">
    <w:nsid w:val="3FD927CF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1" w15:restartNumberingAfterBreak="0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C1F04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5" w15:restartNumberingAfterBreak="0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504BF5"/>
    <w:multiLevelType w:val="multilevel"/>
    <w:tmpl w:val="741A6F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7" w15:restartNumberingAfterBreak="0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606311D8"/>
    <w:multiLevelType w:val="multilevel"/>
    <w:tmpl w:val="748A5D1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  <w:color w:val="000000"/>
      </w:rPr>
    </w:lvl>
  </w:abstractNum>
  <w:abstractNum w:abstractNumId="29" w15:restartNumberingAfterBreak="0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34604"/>
    <w:multiLevelType w:val="multilevel"/>
    <w:tmpl w:val="9484F5C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34" w15:restartNumberingAfterBreak="0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">
    <w:abstractNumId w:val="16"/>
  </w:num>
  <w:num w:numId="3">
    <w:abstractNumId w:val="29"/>
  </w:num>
  <w:num w:numId="4">
    <w:abstractNumId w:val="31"/>
  </w:num>
  <w:num w:numId="5">
    <w:abstractNumId w:val="5"/>
  </w:num>
  <w:num w:numId="6">
    <w:abstractNumId w:val="15"/>
  </w:num>
  <w:num w:numId="7">
    <w:abstractNumId w:val="30"/>
  </w:num>
  <w:num w:numId="8">
    <w:abstractNumId w:val="21"/>
  </w:num>
  <w:num w:numId="9">
    <w:abstractNumId w:val="22"/>
  </w:num>
  <w:num w:numId="10">
    <w:abstractNumId w:val="34"/>
  </w:num>
  <w:num w:numId="11">
    <w:abstractNumId w:val="7"/>
  </w:num>
  <w:num w:numId="12">
    <w:abstractNumId w:val="25"/>
  </w:num>
  <w:num w:numId="13">
    <w:abstractNumId w:val="10"/>
  </w:num>
  <w:num w:numId="14">
    <w:abstractNumId w:val="23"/>
  </w:num>
  <w:num w:numId="15">
    <w:abstractNumId w:val="18"/>
  </w:num>
  <w:num w:numId="16">
    <w:abstractNumId w:val="33"/>
  </w:num>
  <w:num w:numId="17">
    <w:abstractNumId w:val="24"/>
  </w:num>
  <w:num w:numId="18">
    <w:abstractNumId w:val="0"/>
  </w:num>
  <w:num w:numId="19">
    <w:abstractNumId w:val="12"/>
  </w:num>
  <w:num w:numId="20">
    <w:abstractNumId w:val="27"/>
  </w:num>
  <w:num w:numId="21">
    <w:abstractNumId w:val="1"/>
  </w:num>
  <w:num w:numId="22">
    <w:abstractNumId w:val="3"/>
  </w:num>
  <w:num w:numId="23">
    <w:abstractNumId w:val="4"/>
  </w:num>
  <w:num w:numId="24">
    <w:abstractNumId w:val="2"/>
  </w:num>
  <w:num w:numId="25">
    <w:abstractNumId w:val="26"/>
  </w:num>
  <w:num w:numId="26">
    <w:abstractNumId w:val="32"/>
  </w:num>
  <w:num w:numId="27">
    <w:abstractNumId w:val="14"/>
  </w:num>
  <w:num w:numId="28">
    <w:abstractNumId w:val="6"/>
  </w:num>
  <w:num w:numId="29">
    <w:abstractNumId w:val="28"/>
  </w:num>
  <w:num w:numId="30">
    <w:abstractNumId w:val="13"/>
  </w:num>
  <w:num w:numId="31">
    <w:abstractNumId w:val="11"/>
  </w:num>
  <w:num w:numId="32">
    <w:abstractNumId w:val="20"/>
  </w:num>
  <w:num w:numId="33">
    <w:abstractNumId w:val="11"/>
  </w:num>
  <w:num w:numId="34">
    <w:abstractNumId w:val="19"/>
  </w:num>
  <w:num w:numId="35">
    <w:abstractNumId w:val="8"/>
  </w:num>
  <w:num w:numId="3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1"/>
    <w:rsid w:val="00000449"/>
    <w:rsid w:val="000036D3"/>
    <w:rsid w:val="00004095"/>
    <w:rsid w:val="000062C0"/>
    <w:rsid w:val="00006536"/>
    <w:rsid w:val="000101BC"/>
    <w:rsid w:val="0001092F"/>
    <w:rsid w:val="00011E0A"/>
    <w:rsid w:val="00013510"/>
    <w:rsid w:val="00014752"/>
    <w:rsid w:val="00014E00"/>
    <w:rsid w:val="000156A5"/>
    <w:rsid w:val="00023E29"/>
    <w:rsid w:val="00023E52"/>
    <w:rsid w:val="00025857"/>
    <w:rsid w:val="000266AC"/>
    <w:rsid w:val="00031138"/>
    <w:rsid w:val="000314CB"/>
    <w:rsid w:val="000323D5"/>
    <w:rsid w:val="00033E53"/>
    <w:rsid w:val="0003690D"/>
    <w:rsid w:val="00045F2D"/>
    <w:rsid w:val="00050107"/>
    <w:rsid w:val="00050FE1"/>
    <w:rsid w:val="00062F87"/>
    <w:rsid w:val="0006371D"/>
    <w:rsid w:val="00077642"/>
    <w:rsid w:val="00081B06"/>
    <w:rsid w:val="000863CD"/>
    <w:rsid w:val="00096B36"/>
    <w:rsid w:val="00097A17"/>
    <w:rsid w:val="000A1B0A"/>
    <w:rsid w:val="000B2963"/>
    <w:rsid w:val="000B6AC9"/>
    <w:rsid w:val="000D638A"/>
    <w:rsid w:val="000D75AC"/>
    <w:rsid w:val="000E3386"/>
    <w:rsid w:val="000E3E7D"/>
    <w:rsid w:val="000E4BF6"/>
    <w:rsid w:val="000E6A47"/>
    <w:rsid w:val="00103141"/>
    <w:rsid w:val="0010399B"/>
    <w:rsid w:val="00105F35"/>
    <w:rsid w:val="00110644"/>
    <w:rsid w:val="001443A7"/>
    <w:rsid w:val="00145315"/>
    <w:rsid w:val="00157B6A"/>
    <w:rsid w:val="001604D8"/>
    <w:rsid w:val="0016491B"/>
    <w:rsid w:val="00175E81"/>
    <w:rsid w:val="00185193"/>
    <w:rsid w:val="001908CD"/>
    <w:rsid w:val="001910F1"/>
    <w:rsid w:val="00191621"/>
    <w:rsid w:val="001975BB"/>
    <w:rsid w:val="001A5D7C"/>
    <w:rsid w:val="001B23FD"/>
    <w:rsid w:val="001B7FBE"/>
    <w:rsid w:val="001C3E39"/>
    <w:rsid w:val="001D1CE3"/>
    <w:rsid w:val="001D334E"/>
    <w:rsid w:val="001D35E7"/>
    <w:rsid w:val="001D6AAC"/>
    <w:rsid w:val="001D7A46"/>
    <w:rsid w:val="001E5183"/>
    <w:rsid w:val="001F6F72"/>
    <w:rsid w:val="0021053A"/>
    <w:rsid w:val="00224E0D"/>
    <w:rsid w:val="002264F1"/>
    <w:rsid w:val="00237A1B"/>
    <w:rsid w:val="002415AF"/>
    <w:rsid w:val="002431CC"/>
    <w:rsid w:val="00254109"/>
    <w:rsid w:val="00274BD6"/>
    <w:rsid w:val="002765F7"/>
    <w:rsid w:val="00276A9E"/>
    <w:rsid w:val="00285BDC"/>
    <w:rsid w:val="00291D54"/>
    <w:rsid w:val="002924FC"/>
    <w:rsid w:val="0029475F"/>
    <w:rsid w:val="002A15E8"/>
    <w:rsid w:val="002A690E"/>
    <w:rsid w:val="002B5398"/>
    <w:rsid w:val="002C36C4"/>
    <w:rsid w:val="002D51B1"/>
    <w:rsid w:val="002E11EA"/>
    <w:rsid w:val="002E5200"/>
    <w:rsid w:val="002F22DD"/>
    <w:rsid w:val="002F7B51"/>
    <w:rsid w:val="0030594E"/>
    <w:rsid w:val="00313386"/>
    <w:rsid w:val="00313F81"/>
    <w:rsid w:val="00321BAD"/>
    <w:rsid w:val="00323370"/>
    <w:rsid w:val="00323DE3"/>
    <w:rsid w:val="003248BA"/>
    <w:rsid w:val="00324A01"/>
    <w:rsid w:val="00324DC5"/>
    <w:rsid w:val="003352E4"/>
    <w:rsid w:val="00335D02"/>
    <w:rsid w:val="00341152"/>
    <w:rsid w:val="0034148F"/>
    <w:rsid w:val="00342DA1"/>
    <w:rsid w:val="003430D3"/>
    <w:rsid w:val="00352069"/>
    <w:rsid w:val="00355C6B"/>
    <w:rsid w:val="00360E4E"/>
    <w:rsid w:val="00361C65"/>
    <w:rsid w:val="003753A4"/>
    <w:rsid w:val="00375D34"/>
    <w:rsid w:val="00383D9C"/>
    <w:rsid w:val="00397DE5"/>
    <w:rsid w:val="003A1217"/>
    <w:rsid w:val="003A5E84"/>
    <w:rsid w:val="003B3E9D"/>
    <w:rsid w:val="003B41FB"/>
    <w:rsid w:val="003B5DDA"/>
    <w:rsid w:val="003C4680"/>
    <w:rsid w:val="003C5395"/>
    <w:rsid w:val="003C7827"/>
    <w:rsid w:val="003D1B1C"/>
    <w:rsid w:val="003D4C58"/>
    <w:rsid w:val="003E000E"/>
    <w:rsid w:val="003E706D"/>
    <w:rsid w:val="004038F6"/>
    <w:rsid w:val="00407363"/>
    <w:rsid w:val="00427F6D"/>
    <w:rsid w:val="00437E50"/>
    <w:rsid w:val="00440B9E"/>
    <w:rsid w:val="00446C1C"/>
    <w:rsid w:val="00456507"/>
    <w:rsid w:val="00464AA5"/>
    <w:rsid w:val="00471D08"/>
    <w:rsid w:val="0048530E"/>
    <w:rsid w:val="004877B5"/>
    <w:rsid w:val="004879B6"/>
    <w:rsid w:val="00490023"/>
    <w:rsid w:val="00493E1C"/>
    <w:rsid w:val="00495313"/>
    <w:rsid w:val="004A2C3B"/>
    <w:rsid w:val="004A4F33"/>
    <w:rsid w:val="004A5A61"/>
    <w:rsid w:val="004A71EA"/>
    <w:rsid w:val="004A7490"/>
    <w:rsid w:val="004A76D5"/>
    <w:rsid w:val="004C2112"/>
    <w:rsid w:val="004C3856"/>
    <w:rsid w:val="004C7D3B"/>
    <w:rsid w:val="004D4E35"/>
    <w:rsid w:val="004D5482"/>
    <w:rsid w:val="004D7108"/>
    <w:rsid w:val="004D727E"/>
    <w:rsid w:val="004E36C4"/>
    <w:rsid w:val="004E3D81"/>
    <w:rsid w:val="00502116"/>
    <w:rsid w:val="00507612"/>
    <w:rsid w:val="005222F0"/>
    <w:rsid w:val="00524057"/>
    <w:rsid w:val="00540A03"/>
    <w:rsid w:val="0054726D"/>
    <w:rsid w:val="00552BE5"/>
    <w:rsid w:val="00555AAF"/>
    <w:rsid w:val="00557132"/>
    <w:rsid w:val="00566E12"/>
    <w:rsid w:val="005672AD"/>
    <w:rsid w:val="005733AC"/>
    <w:rsid w:val="00580AD3"/>
    <w:rsid w:val="00590F44"/>
    <w:rsid w:val="00595009"/>
    <w:rsid w:val="00596F90"/>
    <w:rsid w:val="005A30B0"/>
    <w:rsid w:val="005A33BA"/>
    <w:rsid w:val="005C6673"/>
    <w:rsid w:val="005D0225"/>
    <w:rsid w:val="005E47AE"/>
    <w:rsid w:val="005F0899"/>
    <w:rsid w:val="00604393"/>
    <w:rsid w:val="00611643"/>
    <w:rsid w:val="00612A0E"/>
    <w:rsid w:val="00631B98"/>
    <w:rsid w:val="0063720E"/>
    <w:rsid w:val="006378A9"/>
    <w:rsid w:val="0064104E"/>
    <w:rsid w:val="00643B44"/>
    <w:rsid w:val="006511AD"/>
    <w:rsid w:val="00653E6D"/>
    <w:rsid w:val="00661885"/>
    <w:rsid w:val="00667459"/>
    <w:rsid w:val="0068443A"/>
    <w:rsid w:val="0068578C"/>
    <w:rsid w:val="006906DD"/>
    <w:rsid w:val="006936A8"/>
    <w:rsid w:val="00695819"/>
    <w:rsid w:val="006A460C"/>
    <w:rsid w:val="006A5668"/>
    <w:rsid w:val="006B3C98"/>
    <w:rsid w:val="006B3D67"/>
    <w:rsid w:val="006B692F"/>
    <w:rsid w:val="006C5379"/>
    <w:rsid w:val="006C7D62"/>
    <w:rsid w:val="006D4842"/>
    <w:rsid w:val="006E0933"/>
    <w:rsid w:val="006E5FAF"/>
    <w:rsid w:val="006E66C6"/>
    <w:rsid w:val="006F07C8"/>
    <w:rsid w:val="00703C0C"/>
    <w:rsid w:val="00706A2F"/>
    <w:rsid w:val="00713B2C"/>
    <w:rsid w:val="00713B65"/>
    <w:rsid w:val="007201AD"/>
    <w:rsid w:val="007347AE"/>
    <w:rsid w:val="007368CF"/>
    <w:rsid w:val="00747924"/>
    <w:rsid w:val="00760A36"/>
    <w:rsid w:val="00761781"/>
    <w:rsid w:val="00765C12"/>
    <w:rsid w:val="00765F9A"/>
    <w:rsid w:val="007678FB"/>
    <w:rsid w:val="00782A94"/>
    <w:rsid w:val="0079107A"/>
    <w:rsid w:val="00795235"/>
    <w:rsid w:val="0079595A"/>
    <w:rsid w:val="007A3BBA"/>
    <w:rsid w:val="007B03B7"/>
    <w:rsid w:val="007B23D3"/>
    <w:rsid w:val="007B30E0"/>
    <w:rsid w:val="007C03C5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17CC8"/>
    <w:rsid w:val="008317D6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57A0"/>
    <w:rsid w:val="00863FB2"/>
    <w:rsid w:val="00865D72"/>
    <w:rsid w:val="00866DD0"/>
    <w:rsid w:val="00870E6E"/>
    <w:rsid w:val="00883636"/>
    <w:rsid w:val="00883DBB"/>
    <w:rsid w:val="0088532E"/>
    <w:rsid w:val="00891322"/>
    <w:rsid w:val="008947A0"/>
    <w:rsid w:val="008A3AF7"/>
    <w:rsid w:val="008B05E6"/>
    <w:rsid w:val="008B43DC"/>
    <w:rsid w:val="008B702C"/>
    <w:rsid w:val="008C05E0"/>
    <w:rsid w:val="008C3DFB"/>
    <w:rsid w:val="008D00BA"/>
    <w:rsid w:val="008D275E"/>
    <w:rsid w:val="008D279C"/>
    <w:rsid w:val="008D2AAB"/>
    <w:rsid w:val="008D4EBD"/>
    <w:rsid w:val="008E0ECB"/>
    <w:rsid w:val="008E4CC9"/>
    <w:rsid w:val="008E6152"/>
    <w:rsid w:val="008F2922"/>
    <w:rsid w:val="008F31D6"/>
    <w:rsid w:val="008F78BB"/>
    <w:rsid w:val="00901414"/>
    <w:rsid w:val="009060F4"/>
    <w:rsid w:val="00912BAD"/>
    <w:rsid w:val="00917799"/>
    <w:rsid w:val="0092716B"/>
    <w:rsid w:val="00931BCE"/>
    <w:rsid w:val="00932FBA"/>
    <w:rsid w:val="00940F8B"/>
    <w:rsid w:val="00942E7B"/>
    <w:rsid w:val="00946D10"/>
    <w:rsid w:val="009535EE"/>
    <w:rsid w:val="00957C62"/>
    <w:rsid w:val="0097413F"/>
    <w:rsid w:val="009838F2"/>
    <w:rsid w:val="00986AFA"/>
    <w:rsid w:val="0099300D"/>
    <w:rsid w:val="00997B38"/>
    <w:rsid w:val="009A1771"/>
    <w:rsid w:val="009A63CA"/>
    <w:rsid w:val="009B3217"/>
    <w:rsid w:val="009C012D"/>
    <w:rsid w:val="009C3097"/>
    <w:rsid w:val="009C365E"/>
    <w:rsid w:val="009C493A"/>
    <w:rsid w:val="009D05A5"/>
    <w:rsid w:val="009E1873"/>
    <w:rsid w:val="009E5745"/>
    <w:rsid w:val="009E6C8D"/>
    <w:rsid w:val="009F01EE"/>
    <w:rsid w:val="009F3079"/>
    <w:rsid w:val="00A0200B"/>
    <w:rsid w:val="00A13C1E"/>
    <w:rsid w:val="00A244BE"/>
    <w:rsid w:val="00A25089"/>
    <w:rsid w:val="00A25113"/>
    <w:rsid w:val="00A25D37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4D20"/>
    <w:rsid w:val="00A82C6A"/>
    <w:rsid w:val="00A92FD8"/>
    <w:rsid w:val="00A94E65"/>
    <w:rsid w:val="00AA06EF"/>
    <w:rsid w:val="00AA51AC"/>
    <w:rsid w:val="00AA5C1F"/>
    <w:rsid w:val="00AA7AF7"/>
    <w:rsid w:val="00AB2E2A"/>
    <w:rsid w:val="00AB348B"/>
    <w:rsid w:val="00AC2DE7"/>
    <w:rsid w:val="00AD21B8"/>
    <w:rsid w:val="00AD4B46"/>
    <w:rsid w:val="00AD5077"/>
    <w:rsid w:val="00AF5E73"/>
    <w:rsid w:val="00AF712D"/>
    <w:rsid w:val="00B00B96"/>
    <w:rsid w:val="00B07B49"/>
    <w:rsid w:val="00B11960"/>
    <w:rsid w:val="00B11D88"/>
    <w:rsid w:val="00B22CD0"/>
    <w:rsid w:val="00B32DED"/>
    <w:rsid w:val="00B35456"/>
    <w:rsid w:val="00B42408"/>
    <w:rsid w:val="00B4256D"/>
    <w:rsid w:val="00B42D4E"/>
    <w:rsid w:val="00B460E4"/>
    <w:rsid w:val="00B57DB1"/>
    <w:rsid w:val="00B605A3"/>
    <w:rsid w:val="00B60B06"/>
    <w:rsid w:val="00B60D60"/>
    <w:rsid w:val="00B6388D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3034"/>
    <w:rsid w:val="00BB3D8A"/>
    <w:rsid w:val="00BB5C43"/>
    <w:rsid w:val="00BC371D"/>
    <w:rsid w:val="00BC5B41"/>
    <w:rsid w:val="00BD1557"/>
    <w:rsid w:val="00BD2715"/>
    <w:rsid w:val="00BF3662"/>
    <w:rsid w:val="00BF5FE7"/>
    <w:rsid w:val="00C0619B"/>
    <w:rsid w:val="00C063CE"/>
    <w:rsid w:val="00C06AEE"/>
    <w:rsid w:val="00C07145"/>
    <w:rsid w:val="00C07D46"/>
    <w:rsid w:val="00C14650"/>
    <w:rsid w:val="00C24C10"/>
    <w:rsid w:val="00C26C04"/>
    <w:rsid w:val="00C335E9"/>
    <w:rsid w:val="00C42B85"/>
    <w:rsid w:val="00C42F6A"/>
    <w:rsid w:val="00C462BC"/>
    <w:rsid w:val="00C51CE1"/>
    <w:rsid w:val="00C53816"/>
    <w:rsid w:val="00C61834"/>
    <w:rsid w:val="00C679DA"/>
    <w:rsid w:val="00C70E0D"/>
    <w:rsid w:val="00C733E0"/>
    <w:rsid w:val="00C74D38"/>
    <w:rsid w:val="00C766AF"/>
    <w:rsid w:val="00C90D8A"/>
    <w:rsid w:val="00CA39F7"/>
    <w:rsid w:val="00CA6584"/>
    <w:rsid w:val="00CC073F"/>
    <w:rsid w:val="00CC663E"/>
    <w:rsid w:val="00CD2411"/>
    <w:rsid w:val="00CD3382"/>
    <w:rsid w:val="00CD3B94"/>
    <w:rsid w:val="00CD4481"/>
    <w:rsid w:val="00CD6DAE"/>
    <w:rsid w:val="00CE4C1C"/>
    <w:rsid w:val="00CE6C04"/>
    <w:rsid w:val="00CF5B58"/>
    <w:rsid w:val="00CF64D9"/>
    <w:rsid w:val="00CF6AA3"/>
    <w:rsid w:val="00D011FB"/>
    <w:rsid w:val="00D068E0"/>
    <w:rsid w:val="00D10068"/>
    <w:rsid w:val="00D11EF3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5632"/>
    <w:rsid w:val="00D57877"/>
    <w:rsid w:val="00D57FAA"/>
    <w:rsid w:val="00D600E0"/>
    <w:rsid w:val="00D63C7C"/>
    <w:rsid w:val="00D64E27"/>
    <w:rsid w:val="00D72F34"/>
    <w:rsid w:val="00D735E6"/>
    <w:rsid w:val="00D74B10"/>
    <w:rsid w:val="00D828B9"/>
    <w:rsid w:val="00D8481F"/>
    <w:rsid w:val="00D87142"/>
    <w:rsid w:val="00D87721"/>
    <w:rsid w:val="00DA1EF5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66A5"/>
    <w:rsid w:val="00E02007"/>
    <w:rsid w:val="00E049D8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72C22"/>
    <w:rsid w:val="00E80850"/>
    <w:rsid w:val="00E876B5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5ECE"/>
    <w:rsid w:val="00EB73C3"/>
    <w:rsid w:val="00EC117A"/>
    <w:rsid w:val="00EC3C49"/>
    <w:rsid w:val="00EE2F11"/>
    <w:rsid w:val="00EE360F"/>
    <w:rsid w:val="00EF448A"/>
    <w:rsid w:val="00EF6471"/>
    <w:rsid w:val="00EF7A4E"/>
    <w:rsid w:val="00F055AC"/>
    <w:rsid w:val="00F10E16"/>
    <w:rsid w:val="00F16D78"/>
    <w:rsid w:val="00F326EA"/>
    <w:rsid w:val="00F32813"/>
    <w:rsid w:val="00F337BA"/>
    <w:rsid w:val="00F36691"/>
    <w:rsid w:val="00F36849"/>
    <w:rsid w:val="00F37E41"/>
    <w:rsid w:val="00F44778"/>
    <w:rsid w:val="00F44D20"/>
    <w:rsid w:val="00F46A50"/>
    <w:rsid w:val="00F513EA"/>
    <w:rsid w:val="00F55FFA"/>
    <w:rsid w:val="00F60B91"/>
    <w:rsid w:val="00F710C7"/>
    <w:rsid w:val="00F9105A"/>
    <w:rsid w:val="00F939B4"/>
    <w:rsid w:val="00FA22B9"/>
    <w:rsid w:val="00FA26A8"/>
    <w:rsid w:val="00FA602F"/>
    <w:rsid w:val="00FB1711"/>
    <w:rsid w:val="00FB3056"/>
    <w:rsid w:val="00FB57B3"/>
    <w:rsid w:val="00FD3D4C"/>
    <w:rsid w:val="00FE14B0"/>
    <w:rsid w:val="00FE2BBD"/>
    <w:rsid w:val="00FF311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F4944A3-C1D2-438F-8320-C01D754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9D8"/>
    <w:pPr>
      <w:spacing w:line="360" w:lineRule="auto"/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E049D8"/>
    <w:pPr>
      <w:keepNext/>
      <w:numPr>
        <w:numId w:val="1"/>
      </w:numPr>
      <w:tabs>
        <w:tab w:val="right" w:pos="9072"/>
      </w:tabs>
      <w:spacing w:before="120" w:after="120"/>
      <w:ind w:left="284" w:hanging="284"/>
      <w:outlineLvl w:val="0"/>
    </w:pPr>
    <w:rPr>
      <w:b/>
      <w:smallCaps/>
      <w:color w:val="000000" w:themeColor="text1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</w:pPr>
    <w:rPr>
      <w:color w:val="000080"/>
      <w:sz w:val="24"/>
    </w:rPr>
  </w:style>
  <w:style w:type="paragraph" w:styleId="Textoindependiente">
    <w:name w:val="Body Text"/>
    <w:basedOn w:val="Normal"/>
    <w:rsid w:val="00865D72"/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9D8"/>
    <w:pPr>
      <w:contextualSpacing/>
    </w:pPr>
    <w:rPr>
      <w:b/>
    </w:r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CF64D9"/>
  </w:style>
  <w:style w:type="paragraph" w:customStyle="1" w:styleId="bodytext21">
    <w:name w:val="bodytext21"/>
    <w:basedOn w:val="Normal"/>
    <w:rsid w:val="00A2511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91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B5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4BE80-0435-40C5-BD0F-7E84E02C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1</TotalTime>
  <Pages>3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COMP_4</cp:lastModifiedBy>
  <cp:revision>3</cp:revision>
  <cp:lastPrinted>2016-01-22T20:33:00Z</cp:lastPrinted>
  <dcterms:created xsi:type="dcterms:W3CDTF">2016-02-19T17:19:00Z</dcterms:created>
  <dcterms:modified xsi:type="dcterms:W3CDTF">2016-02-19T17:20:00Z</dcterms:modified>
</cp:coreProperties>
</file>